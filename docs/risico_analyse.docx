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raster"/>
        <w:tblW w:w="10349" w:type="dxa"/>
        <w:tblInd w:w="-459" w:type="dxa"/>
        <w:tblLook w:val="04A0" w:firstRow="1" w:lastRow="0" w:firstColumn="1" w:lastColumn="0" w:noHBand="0" w:noVBand="1"/>
      </w:tblPr>
      <w:tblGrid>
        <w:gridCol w:w="10349"/>
      </w:tblGrid>
      <w:tr w:rsidR="002629CA" w:rsidTr="00853AB7">
        <w:tc>
          <w:tcPr>
            <w:tcW w:w="10349" w:type="dxa"/>
          </w:tcPr>
          <w:p w:rsidR="002629CA" w:rsidRPr="00EA0A8E" w:rsidRDefault="002629CA" w:rsidP="002629CA">
            <w:pPr>
              <w:jc w:val="center"/>
              <w:rPr>
                <w:rFonts w:cs="Arial"/>
                <w:b/>
                <w:sz w:val="24"/>
                <w:szCs w:val="24"/>
              </w:rPr>
            </w:pPr>
            <w:r>
              <w:br/>
            </w:r>
            <w:r w:rsidRPr="00EA0A8E">
              <w:rPr>
                <w:rFonts w:cs="Arial"/>
                <w:b/>
                <w:sz w:val="24"/>
                <w:szCs w:val="24"/>
              </w:rPr>
              <w:t>Risicoanalyse van een werk</w:t>
            </w:r>
            <w:r w:rsidR="00EA0A8E">
              <w:rPr>
                <w:rFonts w:cs="Arial"/>
                <w:b/>
                <w:sz w:val="24"/>
                <w:szCs w:val="24"/>
              </w:rPr>
              <w:t>post bij een bedrijf/instelling</w:t>
            </w:r>
          </w:p>
          <w:p w:rsidR="002629CA" w:rsidRPr="00EA0A8E" w:rsidRDefault="002629CA" w:rsidP="002629CA">
            <w:pPr>
              <w:jc w:val="center"/>
              <w:rPr>
                <w:rFonts w:cs="Arial"/>
              </w:rPr>
            </w:pPr>
            <w:r w:rsidRPr="00EA0A8E">
              <w:rPr>
                <w:rFonts w:cs="Arial"/>
              </w:rPr>
              <w:t>In uitvoering van het KB van 21/9/2004 – Koninklijk Besluit betreffende de bescherming van stagiairs.</w:t>
            </w:r>
          </w:p>
          <w:p w:rsidR="002629CA" w:rsidRPr="00EA0A8E" w:rsidRDefault="002629CA" w:rsidP="002629CA">
            <w:pPr>
              <w:jc w:val="center"/>
              <w:rPr>
                <w:rFonts w:cs="Arial"/>
              </w:rPr>
            </w:pPr>
            <w:r w:rsidRPr="00EA0A8E">
              <w:rPr>
                <w:rFonts w:cs="Arial"/>
              </w:rPr>
              <w:t>Deze risicoanalyse gebruiken is verplichtend bij elke stage en wordt samen met de stageovereenkomst getekend.</w:t>
            </w:r>
          </w:p>
          <w:p w:rsidR="002629CA" w:rsidRDefault="002629CA" w:rsidP="002629CA">
            <w:pPr>
              <w:jc w:val="center"/>
            </w:pPr>
          </w:p>
        </w:tc>
      </w:tr>
    </w:tbl>
    <w:p w:rsidR="002629CA" w:rsidRDefault="002629CA">
      <w:pPr>
        <w:sectPr w:rsidR="002629CA" w:rsidSect="002629CA">
          <w:footerReference w:type="default" r:id="rId8"/>
          <w:pgSz w:w="11906" w:h="16838"/>
          <w:pgMar w:top="568" w:right="1417" w:bottom="1417" w:left="1417" w:header="708" w:footer="708" w:gutter="0"/>
          <w:cols w:space="708"/>
          <w:docGrid w:linePitch="360"/>
        </w:sectPr>
      </w:pPr>
    </w:p>
    <w:p w:rsidR="002629CA" w:rsidRDefault="002629CA"/>
    <w:p w:rsidR="002629CA" w:rsidRDefault="002629CA">
      <w:pPr>
        <w:sectPr w:rsidR="002629CA" w:rsidSect="002629CA">
          <w:type w:val="continuous"/>
          <w:pgSz w:w="11906" w:h="16838"/>
          <w:pgMar w:top="568" w:right="1417" w:bottom="1417" w:left="1417" w:header="708" w:footer="708" w:gutter="0"/>
          <w:cols w:space="708"/>
          <w:docGrid w:linePitch="360"/>
        </w:sectPr>
      </w:pPr>
    </w:p>
    <w:tbl>
      <w:tblPr>
        <w:tblStyle w:val="Tabelraster"/>
        <w:tblW w:w="10349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5312"/>
        <w:gridCol w:w="5037"/>
      </w:tblGrid>
      <w:tr w:rsidR="003C0541" w:rsidTr="00853AB7">
        <w:trPr>
          <w:trHeight w:val="205"/>
        </w:trPr>
        <w:tc>
          <w:tcPr>
            <w:tcW w:w="10349" w:type="dxa"/>
            <w:gridSpan w:val="2"/>
            <w:tcBorders>
              <w:bottom w:val="single" w:sz="4" w:space="0" w:color="000000" w:themeColor="text1"/>
            </w:tcBorders>
            <w:shd w:val="clear" w:color="auto" w:fill="EEECE1" w:themeFill="background2"/>
          </w:tcPr>
          <w:p w:rsidR="003C0541" w:rsidRPr="00EA0A8E" w:rsidRDefault="003C0541" w:rsidP="002B310C">
            <w:pPr>
              <w:jc w:val="center"/>
              <w:rPr>
                <w:sz w:val="24"/>
                <w:szCs w:val="24"/>
              </w:rPr>
            </w:pPr>
            <w:r w:rsidRPr="00EA0A8E">
              <w:rPr>
                <w:rFonts w:cs="Arial"/>
                <w:b/>
                <w:sz w:val="24"/>
                <w:szCs w:val="24"/>
              </w:rPr>
              <w:lastRenderedPageBreak/>
              <w:t>Algemene gegevens van de stageplaats</w:t>
            </w:r>
          </w:p>
        </w:tc>
      </w:tr>
      <w:tr w:rsidR="003C0541" w:rsidTr="00853AB7">
        <w:trPr>
          <w:trHeight w:val="1488"/>
        </w:trPr>
        <w:tc>
          <w:tcPr>
            <w:tcW w:w="5312" w:type="dxa"/>
            <w:tcBorders>
              <w:bottom w:val="nil"/>
              <w:right w:val="nil"/>
            </w:tcBorders>
          </w:tcPr>
          <w:p w:rsidR="003C0541" w:rsidRDefault="00EA0A8E" w:rsidP="003C0541">
            <w:r>
              <w:br/>
            </w:r>
            <w:r w:rsidR="003C0541">
              <w:t>Naam van het bedrijf/instelling:</w:t>
            </w:r>
          </w:p>
          <w:p w:rsidR="003C0541" w:rsidRDefault="003C0541" w:rsidP="003C0541"/>
          <w:p w:rsidR="003C0541" w:rsidRDefault="003C0541" w:rsidP="003C0541">
            <w:r>
              <w:t>…………………………………………………………………………………</w:t>
            </w:r>
          </w:p>
          <w:p w:rsidR="003C0541" w:rsidRDefault="003C0541" w:rsidP="003C0541">
            <w:pPr>
              <w:ind w:right="242"/>
            </w:pPr>
          </w:p>
          <w:p w:rsidR="003C0541" w:rsidRDefault="003C0541" w:rsidP="002B310C">
            <w:r>
              <w:t>…………………………………………………………………………………</w:t>
            </w:r>
          </w:p>
          <w:p w:rsidR="003C0541" w:rsidRDefault="003C0541" w:rsidP="003C0541">
            <w:pPr>
              <w:ind w:right="384"/>
            </w:pPr>
          </w:p>
        </w:tc>
        <w:tc>
          <w:tcPr>
            <w:tcW w:w="5037" w:type="dxa"/>
            <w:tcBorders>
              <w:left w:val="nil"/>
              <w:bottom w:val="nil"/>
            </w:tcBorders>
          </w:tcPr>
          <w:p w:rsidR="00EA0A8E" w:rsidRDefault="00EA0A8E" w:rsidP="00EA0A8E">
            <w:r>
              <w:br/>
              <w:t>Vertegenwoordigd door:</w:t>
            </w:r>
          </w:p>
          <w:p w:rsidR="00EA0A8E" w:rsidRDefault="00EA0A8E" w:rsidP="00EA0A8E"/>
          <w:p w:rsidR="00EA0A8E" w:rsidRDefault="00853AB7" w:rsidP="00EA0A8E">
            <w:r>
              <w:t>………………………………………………………………………..</w:t>
            </w:r>
          </w:p>
          <w:p w:rsidR="00EA0A8E" w:rsidRDefault="00EA0A8E" w:rsidP="00EA0A8E"/>
          <w:p w:rsidR="003C0541" w:rsidRDefault="00853AB7" w:rsidP="00EA0A8E">
            <w:r>
              <w:t>……………………………………………………………………….</w:t>
            </w:r>
          </w:p>
          <w:p w:rsidR="003C0541" w:rsidRDefault="003C0541" w:rsidP="002B310C">
            <w:pPr>
              <w:ind w:right="593"/>
            </w:pPr>
          </w:p>
        </w:tc>
      </w:tr>
      <w:tr w:rsidR="003C0541" w:rsidTr="00853AB7">
        <w:trPr>
          <w:trHeight w:val="554"/>
        </w:trPr>
        <w:tc>
          <w:tcPr>
            <w:tcW w:w="5312" w:type="dxa"/>
            <w:tcBorders>
              <w:top w:val="nil"/>
              <w:bottom w:val="nil"/>
              <w:right w:val="nil"/>
            </w:tcBorders>
          </w:tcPr>
          <w:p w:rsidR="003C0541" w:rsidRDefault="003C0541" w:rsidP="003C0541">
            <w:r>
              <w:t>Adres: ……………………………………………………………………..</w:t>
            </w:r>
          </w:p>
          <w:p w:rsidR="003C0541" w:rsidRDefault="003C0541" w:rsidP="003C0541"/>
          <w:p w:rsidR="003C0541" w:rsidRDefault="003C0541" w:rsidP="003C0541">
            <w:r>
              <w:t>………………………………………………………………………………..</w:t>
            </w:r>
          </w:p>
          <w:p w:rsidR="003C0541" w:rsidRDefault="003C0541" w:rsidP="003C0541">
            <w:pPr>
              <w:ind w:right="384"/>
            </w:pPr>
          </w:p>
          <w:p w:rsidR="003C0541" w:rsidRDefault="003C0541" w:rsidP="003C0541">
            <w:r>
              <w:t>………………………………………………………………………………..</w:t>
            </w:r>
          </w:p>
          <w:p w:rsidR="003C0541" w:rsidRDefault="003C0541" w:rsidP="003C0541"/>
        </w:tc>
        <w:tc>
          <w:tcPr>
            <w:tcW w:w="5037" w:type="dxa"/>
            <w:tcBorders>
              <w:top w:val="nil"/>
              <w:left w:val="nil"/>
              <w:bottom w:val="nil"/>
            </w:tcBorders>
          </w:tcPr>
          <w:p w:rsidR="00EA0A8E" w:rsidRDefault="00EA0A8E" w:rsidP="00EA0A8E">
            <w:r>
              <w:t>Fu</w:t>
            </w:r>
            <w:r w:rsidR="00853AB7">
              <w:t>nctie: ………………………………………………………….</w:t>
            </w:r>
          </w:p>
          <w:p w:rsidR="00EA0A8E" w:rsidRDefault="00EA0A8E" w:rsidP="00EA0A8E"/>
          <w:p w:rsidR="00EA0A8E" w:rsidRDefault="00EA0A8E" w:rsidP="00EA0A8E">
            <w:pPr>
              <w:ind w:right="593"/>
            </w:pPr>
            <w:r>
              <w:t>Tel: …</w:t>
            </w:r>
            <w:r w:rsidR="00853AB7">
              <w:t>………………………………………………………………</w:t>
            </w:r>
          </w:p>
          <w:p w:rsidR="00EA0A8E" w:rsidRDefault="00EA0A8E" w:rsidP="00EA0A8E">
            <w:pPr>
              <w:ind w:right="593"/>
            </w:pPr>
          </w:p>
          <w:p w:rsidR="00EA0A8E" w:rsidRDefault="00EA0A8E" w:rsidP="00853AB7">
            <w:pPr>
              <w:tabs>
                <w:tab w:val="left" w:pos="4222"/>
              </w:tabs>
              <w:ind w:right="593"/>
            </w:pPr>
            <w:r>
              <w:t>E-mail: …</w:t>
            </w:r>
            <w:r w:rsidR="00853AB7">
              <w:t>…………………………………………………………</w:t>
            </w:r>
          </w:p>
          <w:p w:rsidR="003C0541" w:rsidRDefault="003C0541" w:rsidP="002B310C">
            <w:pPr>
              <w:ind w:right="593"/>
            </w:pPr>
          </w:p>
        </w:tc>
      </w:tr>
      <w:tr w:rsidR="003C0541" w:rsidTr="00853AB7">
        <w:trPr>
          <w:trHeight w:val="554"/>
        </w:trPr>
        <w:tc>
          <w:tcPr>
            <w:tcW w:w="10349" w:type="dxa"/>
            <w:gridSpan w:val="2"/>
            <w:tcBorders>
              <w:top w:val="nil"/>
              <w:bottom w:val="nil"/>
            </w:tcBorders>
          </w:tcPr>
          <w:p w:rsidR="003C0541" w:rsidRDefault="003C0541" w:rsidP="00853AB7">
            <w:pPr>
              <w:ind w:right="384"/>
            </w:pPr>
            <w:r>
              <w:t xml:space="preserve">Website: </w:t>
            </w:r>
            <w:r w:rsidR="00853AB7">
              <w:br/>
            </w:r>
            <w:r>
              <w:t>………………………………………………………………………………………………………………………………………………………………</w:t>
            </w:r>
            <w:r w:rsidR="00853AB7">
              <w:t>……</w:t>
            </w:r>
          </w:p>
        </w:tc>
      </w:tr>
      <w:tr w:rsidR="00EA0A8E" w:rsidTr="00853AB7">
        <w:trPr>
          <w:trHeight w:val="554"/>
        </w:trPr>
        <w:tc>
          <w:tcPr>
            <w:tcW w:w="10349" w:type="dxa"/>
            <w:gridSpan w:val="2"/>
            <w:tcBorders>
              <w:top w:val="nil"/>
            </w:tcBorders>
          </w:tcPr>
          <w:p w:rsidR="00EA0A8E" w:rsidRDefault="00EA0A8E" w:rsidP="003C0541">
            <w:pPr>
              <w:ind w:right="384"/>
            </w:pPr>
            <w:r>
              <w:br/>
              <w:t>Stageplaats voor (geef beroepsveld, studierichting of opleiding): ……………………………………………………………</w:t>
            </w:r>
            <w:r w:rsidR="00853AB7">
              <w:t>.</w:t>
            </w:r>
          </w:p>
          <w:p w:rsidR="00EA0A8E" w:rsidRDefault="00EA0A8E" w:rsidP="003C0541">
            <w:pPr>
              <w:ind w:right="384"/>
            </w:pPr>
          </w:p>
        </w:tc>
      </w:tr>
    </w:tbl>
    <w:p w:rsidR="00EA0A8E" w:rsidRDefault="00EA0A8E" w:rsidP="002629CA">
      <w:pPr>
        <w:ind w:left="-851"/>
      </w:pPr>
    </w:p>
    <w:tbl>
      <w:tblPr>
        <w:tblStyle w:val="Tabelraster"/>
        <w:tblW w:w="10348" w:type="dxa"/>
        <w:tblInd w:w="-459" w:type="dxa"/>
        <w:tblLook w:val="04A0" w:firstRow="1" w:lastRow="0" w:firstColumn="1" w:lastColumn="0" w:noHBand="0" w:noVBand="1"/>
      </w:tblPr>
      <w:tblGrid>
        <w:gridCol w:w="10348"/>
      </w:tblGrid>
      <w:tr w:rsidR="00EA0A8E" w:rsidTr="00853AB7">
        <w:trPr>
          <w:trHeight w:val="205"/>
        </w:trPr>
        <w:tc>
          <w:tcPr>
            <w:tcW w:w="10348" w:type="dxa"/>
            <w:tcBorders>
              <w:bottom w:val="single" w:sz="4" w:space="0" w:color="000000" w:themeColor="text1"/>
            </w:tcBorders>
            <w:shd w:val="clear" w:color="auto" w:fill="EEECE1" w:themeFill="background2"/>
          </w:tcPr>
          <w:p w:rsidR="00EA0A8E" w:rsidRPr="00EA0A8E" w:rsidRDefault="00A719B0" w:rsidP="002B310C">
            <w:pPr>
              <w:jc w:val="center"/>
            </w:pPr>
            <w:proofErr w:type="spellStart"/>
            <w:r>
              <w:rPr>
                <w:rFonts w:cs="Arial"/>
                <w:b/>
                <w:sz w:val="24"/>
              </w:rPr>
              <w:t>Stagestudent</w:t>
            </w:r>
            <w:proofErr w:type="spellEnd"/>
          </w:p>
        </w:tc>
      </w:tr>
      <w:tr w:rsidR="00EA0A8E" w:rsidTr="00853AB7">
        <w:trPr>
          <w:trHeight w:val="1968"/>
        </w:trPr>
        <w:tc>
          <w:tcPr>
            <w:tcW w:w="10348" w:type="dxa"/>
            <w:tcBorders>
              <w:top w:val="nil"/>
            </w:tcBorders>
          </w:tcPr>
          <w:p w:rsidR="00EA0A8E" w:rsidRDefault="00A719B0" w:rsidP="00EA0A8E">
            <w:pPr>
              <w:ind w:right="384"/>
            </w:pPr>
            <w:r>
              <w:br/>
              <w:t xml:space="preserve">Naam </w:t>
            </w:r>
            <w:proofErr w:type="spellStart"/>
            <w:r>
              <w:t>stagestudent</w:t>
            </w:r>
            <w:proofErr w:type="spellEnd"/>
            <w:r w:rsidR="00EA0A8E">
              <w:t xml:space="preserve">: </w:t>
            </w:r>
            <w:r w:rsidR="00853AB7">
              <w:br/>
            </w:r>
            <w:r w:rsidR="00EA0A8E">
              <w:t>……………………………………………………………………………………………………………………………………………</w:t>
            </w:r>
            <w:r w:rsidR="00853AB7">
              <w:t>………………………..</w:t>
            </w:r>
          </w:p>
          <w:p w:rsidR="00EA0A8E" w:rsidRDefault="00EA0A8E" w:rsidP="00EA0A8E">
            <w:pPr>
              <w:ind w:right="384"/>
            </w:pPr>
          </w:p>
          <w:p w:rsidR="00EA0A8E" w:rsidRDefault="00EA0A8E" w:rsidP="00EA0A8E">
            <w:pPr>
              <w:ind w:right="384"/>
            </w:pPr>
            <w:r>
              <w:t>Tel: …………………</w:t>
            </w:r>
            <w:r w:rsidR="00853AB7">
              <w:t xml:space="preserve">…………………………………………………….      </w:t>
            </w:r>
            <w:r>
              <w:t xml:space="preserve">   E-mail: ……………………………………………………………………</w:t>
            </w:r>
          </w:p>
          <w:p w:rsidR="00EA0A8E" w:rsidRDefault="00EA0A8E" w:rsidP="00EA0A8E">
            <w:pPr>
              <w:ind w:right="384"/>
            </w:pPr>
          </w:p>
        </w:tc>
        <w:bookmarkStart w:id="0" w:name="_GoBack"/>
        <w:bookmarkEnd w:id="0"/>
      </w:tr>
    </w:tbl>
    <w:p w:rsidR="002629CA" w:rsidRDefault="002629CA" w:rsidP="002629CA">
      <w:pPr>
        <w:ind w:left="-851"/>
      </w:pPr>
    </w:p>
    <w:tbl>
      <w:tblPr>
        <w:tblStyle w:val="Tabelraster"/>
        <w:tblW w:w="10348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0348"/>
      </w:tblGrid>
      <w:tr w:rsidR="00EA0A8E" w:rsidTr="00853AB7">
        <w:trPr>
          <w:trHeight w:val="205"/>
        </w:trPr>
        <w:tc>
          <w:tcPr>
            <w:tcW w:w="10348" w:type="dxa"/>
            <w:tcBorders>
              <w:bottom w:val="single" w:sz="4" w:space="0" w:color="000000" w:themeColor="text1"/>
            </w:tcBorders>
            <w:shd w:val="clear" w:color="auto" w:fill="EEECE1" w:themeFill="background2"/>
          </w:tcPr>
          <w:p w:rsidR="00EA0A8E" w:rsidRDefault="00EA0A8E" w:rsidP="002B310C">
            <w:pPr>
              <w:jc w:val="center"/>
            </w:pPr>
            <w:r w:rsidRPr="00EA0A8E">
              <w:rPr>
                <w:rFonts w:cs="Arial"/>
                <w:b/>
                <w:sz w:val="24"/>
              </w:rPr>
              <w:t>Algemene taakomschrijving</w:t>
            </w:r>
          </w:p>
        </w:tc>
      </w:tr>
      <w:tr w:rsidR="00EA0A8E" w:rsidTr="00853AB7">
        <w:trPr>
          <w:trHeight w:val="554"/>
        </w:trPr>
        <w:tc>
          <w:tcPr>
            <w:tcW w:w="10348" w:type="dxa"/>
            <w:tcBorders>
              <w:top w:val="nil"/>
            </w:tcBorders>
          </w:tcPr>
          <w:p w:rsidR="00EA0A8E" w:rsidRDefault="00EA0A8E" w:rsidP="00EA0A8E">
            <w:pPr>
              <w:ind w:right="384"/>
            </w:pPr>
            <w:r>
              <w:br/>
            </w:r>
            <w:r w:rsidR="00846D51">
              <w:t>Som hier de activiteiten of taken op waarmee de stagiair(e) mogelijk mee  te maken krijgt op de werkpost:</w:t>
            </w:r>
          </w:p>
          <w:p w:rsidR="00EA0A8E" w:rsidRDefault="00EA0A8E" w:rsidP="00EA0A8E">
            <w:pPr>
              <w:ind w:right="384"/>
            </w:pPr>
          </w:p>
          <w:p w:rsidR="00EA0A8E" w:rsidRDefault="00EA0A8E" w:rsidP="00EA0A8E">
            <w:pPr>
              <w:pStyle w:val="Lijstalinea"/>
              <w:numPr>
                <w:ilvl w:val="0"/>
                <w:numId w:val="1"/>
              </w:numPr>
              <w:ind w:right="384"/>
            </w:pPr>
            <w:r>
              <w:t>…………………………………………………………………………………………………………………………………………………………………</w:t>
            </w:r>
          </w:p>
          <w:p w:rsidR="00EA0A8E" w:rsidRDefault="00EA0A8E" w:rsidP="00EA0A8E">
            <w:pPr>
              <w:ind w:right="384"/>
            </w:pPr>
          </w:p>
          <w:p w:rsidR="00EA0A8E" w:rsidRDefault="00EA0A8E" w:rsidP="00EA0A8E">
            <w:pPr>
              <w:pStyle w:val="Lijstalinea"/>
              <w:numPr>
                <w:ilvl w:val="0"/>
                <w:numId w:val="1"/>
              </w:numPr>
              <w:ind w:right="384"/>
            </w:pPr>
            <w:r>
              <w:t>…………………………………………………………………………………………………………………………………………………………………</w:t>
            </w:r>
          </w:p>
          <w:p w:rsidR="00EA0A8E" w:rsidRDefault="00EA0A8E" w:rsidP="00EA0A8E">
            <w:pPr>
              <w:pStyle w:val="Lijstalinea"/>
            </w:pPr>
          </w:p>
          <w:p w:rsidR="00EA0A8E" w:rsidRDefault="00EA0A8E" w:rsidP="00EA0A8E">
            <w:pPr>
              <w:pStyle w:val="Lijstalinea"/>
              <w:numPr>
                <w:ilvl w:val="0"/>
                <w:numId w:val="1"/>
              </w:numPr>
              <w:ind w:right="384"/>
            </w:pPr>
            <w:r>
              <w:t>……………………………………………………………………………………</w:t>
            </w:r>
            <w:r w:rsidR="00853AB7">
              <w:t>……………………………………………………………………………</w:t>
            </w:r>
          </w:p>
          <w:p w:rsidR="00EA0A8E" w:rsidRDefault="00EA0A8E" w:rsidP="00EA0A8E">
            <w:pPr>
              <w:pStyle w:val="Lijstalinea"/>
            </w:pPr>
          </w:p>
          <w:p w:rsidR="00EA0A8E" w:rsidRDefault="00EA0A8E" w:rsidP="00EA0A8E">
            <w:pPr>
              <w:pStyle w:val="Lijstalinea"/>
              <w:numPr>
                <w:ilvl w:val="0"/>
                <w:numId w:val="1"/>
              </w:numPr>
              <w:ind w:right="384"/>
            </w:pPr>
            <w:r>
              <w:t>……………………………………………………………………………………</w:t>
            </w:r>
            <w:r w:rsidR="00853AB7">
              <w:t>……………………………………………………………………………</w:t>
            </w:r>
          </w:p>
          <w:p w:rsidR="00EA0A8E" w:rsidRDefault="00EA0A8E" w:rsidP="00EA0A8E">
            <w:pPr>
              <w:pStyle w:val="Lijstalinea"/>
            </w:pPr>
          </w:p>
          <w:p w:rsidR="00853AB7" w:rsidRDefault="00EA0A8E" w:rsidP="00853AB7">
            <w:pPr>
              <w:pStyle w:val="Lijstalinea"/>
              <w:numPr>
                <w:ilvl w:val="0"/>
                <w:numId w:val="1"/>
              </w:numPr>
              <w:ind w:right="384"/>
            </w:pPr>
            <w:r>
              <w:t>…………………………………………………………………………………………………………………………………………………………………</w:t>
            </w:r>
          </w:p>
          <w:p w:rsidR="00853AB7" w:rsidRDefault="00853AB7" w:rsidP="00853AB7">
            <w:pPr>
              <w:pStyle w:val="Lijstalinea"/>
              <w:ind w:left="360" w:right="384"/>
            </w:pPr>
          </w:p>
        </w:tc>
      </w:tr>
    </w:tbl>
    <w:p w:rsidR="00EA0A8E" w:rsidRDefault="00EA0A8E" w:rsidP="002629CA">
      <w:pPr>
        <w:ind w:left="-851"/>
      </w:pPr>
    </w:p>
    <w:p w:rsidR="00EA0A8E" w:rsidRDefault="00EA0A8E" w:rsidP="00853AB7">
      <w:pPr>
        <w:pStyle w:val="Lijstalinea"/>
        <w:numPr>
          <w:ilvl w:val="0"/>
          <w:numId w:val="2"/>
        </w:numPr>
        <w:ind w:hanging="76"/>
      </w:pPr>
      <w:r>
        <w:lastRenderedPageBreak/>
        <w:t>Stage:</w:t>
      </w:r>
      <w:r>
        <w:tab/>
      </w:r>
      <w:r w:rsidR="001D70A6" w:rsidRPr="001D70A6">
        <w:rPr>
          <w:rFonts w:ascii="Wingdings" w:hAnsi="Wingdings"/>
        </w:rPr>
        <w:t></w:t>
      </w:r>
      <w:r w:rsidR="001D70A6">
        <w:t xml:space="preserve">  op het bedrijf</w:t>
      </w:r>
      <w:r w:rsidR="001D70A6">
        <w:tab/>
      </w:r>
      <w:r w:rsidR="001D70A6" w:rsidRPr="001D70A6">
        <w:rPr>
          <w:rFonts w:ascii="Wingdings" w:hAnsi="Wingdings"/>
        </w:rPr>
        <w:t></w:t>
      </w:r>
      <w:r w:rsidR="001D70A6">
        <w:t xml:space="preserve">  op verplaatsing</w:t>
      </w:r>
      <w:r w:rsidR="001D70A6">
        <w:tab/>
      </w:r>
      <w:r w:rsidR="001D70A6" w:rsidRPr="001D70A6">
        <w:rPr>
          <w:rFonts w:ascii="Wingdings" w:hAnsi="Wingdings"/>
        </w:rPr>
        <w:t></w:t>
      </w:r>
      <w:r w:rsidR="001D70A6">
        <w:t xml:space="preserve">  buiten</w:t>
      </w:r>
      <w:r w:rsidR="001D70A6">
        <w:tab/>
      </w:r>
      <w:r w:rsidR="001D70A6" w:rsidRPr="001D70A6">
        <w:rPr>
          <w:rFonts w:ascii="Wingdings" w:hAnsi="Wingdings"/>
        </w:rPr>
        <w:t></w:t>
      </w:r>
      <w:r w:rsidR="001D70A6">
        <w:t xml:space="preserve">  binnen</w:t>
      </w:r>
    </w:p>
    <w:p w:rsidR="001D70A6" w:rsidRDefault="001D70A6" w:rsidP="00853AB7">
      <w:pPr>
        <w:pStyle w:val="Lijstalinea"/>
        <w:ind w:left="-491" w:hanging="76"/>
      </w:pPr>
    </w:p>
    <w:p w:rsidR="001D70A6" w:rsidRPr="001D70A6" w:rsidRDefault="001D70A6" w:rsidP="00853AB7">
      <w:pPr>
        <w:pStyle w:val="Lijstalinea"/>
        <w:numPr>
          <w:ilvl w:val="0"/>
          <w:numId w:val="2"/>
        </w:numPr>
        <w:ind w:hanging="76"/>
      </w:pPr>
      <w:r w:rsidRPr="001D70A6">
        <w:rPr>
          <w:rFonts w:ascii="Wingdings" w:hAnsi="Wingdings"/>
        </w:rPr>
        <w:t></w:t>
      </w:r>
      <w:r>
        <w:t xml:space="preserve">  Dag</w:t>
      </w:r>
      <w:r>
        <w:tab/>
      </w:r>
      <w:r w:rsidR="00E36A0C">
        <w:tab/>
      </w:r>
      <w:r w:rsidRPr="001D70A6">
        <w:rPr>
          <w:rFonts w:ascii="Wingdings" w:hAnsi="Wingdings"/>
        </w:rPr>
        <w:t></w:t>
      </w:r>
      <w:r>
        <w:t xml:space="preserve">  week</w:t>
      </w:r>
      <w:r>
        <w:tab/>
      </w:r>
      <w:r>
        <w:tab/>
      </w:r>
      <w:r w:rsidRPr="001D70A6">
        <w:rPr>
          <w:rFonts w:ascii="Wingdings" w:hAnsi="Wingdings"/>
        </w:rPr>
        <w:t></w:t>
      </w:r>
      <w:r>
        <w:t xml:space="preserve">  maandrooster </w:t>
      </w:r>
      <w:r>
        <w:rPr>
          <w:sz w:val="16"/>
        </w:rPr>
        <w:t>(schema bij te voegen in bijlage)</w:t>
      </w:r>
    </w:p>
    <w:p w:rsidR="001D70A6" w:rsidRDefault="001D70A6" w:rsidP="00853AB7">
      <w:pPr>
        <w:pStyle w:val="Lijstalinea"/>
        <w:ind w:hanging="76"/>
      </w:pPr>
    </w:p>
    <w:p w:rsidR="001D70A6" w:rsidRDefault="001D70A6" w:rsidP="00853AB7">
      <w:pPr>
        <w:pStyle w:val="Lijstalinea"/>
        <w:numPr>
          <w:ilvl w:val="0"/>
          <w:numId w:val="2"/>
        </w:numPr>
        <w:ind w:hanging="76"/>
      </w:pPr>
      <w:r>
        <w:t xml:space="preserve">Stagiair(e) werkt altijd onder begeleiding: </w:t>
      </w:r>
      <w:r>
        <w:tab/>
      </w:r>
      <w:r w:rsidRPr="001D70A6">
        <w:rPr>
          <w:rFonts w:ascii="Wingdings" w:hAnsi="Wingdings"/>
        </w:rPr>
        <w:t></w:t>
      </w:r>
      <w:r>
        <w:t xml:space="preserve">  nee</w:t>
      </w:r>
      <w:r>
        <w:tab/>
      </w:r>
      <w:r>
        <w:tab/>
      </w:r>
      <w:r w:rsidRPr="001D70A6">
        <w:rPr>
          <w:rFonts w:ascii="Wingdings" w:hAnsi="Wingdings"/>
        </w:rPr>
        <w:t></w:t>
      </w:r>
      <w:r>
        <w:t xml:space="preserve">  soms</w:t>
      </w:r>
      <w:r>
        <w:tab/>
      </w:r>
      <w:r w:rsidRPr="001D70A6">
        <w:rPr>
          <w:rFonts w:ascii="Wingdings" w:hAnsi="Wingdings"/>
        </w:rPr>
        <w:t></w:t>
      </w:r>
      <w:r>
        <w:t xml:space="preserve">  meestal</w:t>
      </w:r>
      <w:r>
        <w:tab/>
      </w:r>
      <w:r w:rsidRPr="001D70A6">
        <w:rPr>
          <w:rFonts w:ascii="Wingdings" w:hAnsi="Wingdings"/>
        </w:rPr>
        <w:t></w:t>
      </w:r>
      <w:r>
        <w:t xml:space="preserve">  ja</w:t>
      </w:r>
    </w:p>
    <w:p w:rsidR="001D70A6" w:rsidRDefault="001D70A6" w:rsidP="00853AB7">
      <w:pPr>
        <w:pStyle w:val="Lijstalinea"/>
        <w:ind w:hanging="76"/>
      </w:pPr>
    </w:p>
    <w:p w:rsidR="001D70A6" w:rsidRDefault="001D70A6" w:rsidP="00853AB7">
      <w:pPr>
        <w:pStyle w:val="Lijstalinea"/>
        <w:numPr>
          <w:ilvl w:val="0"/>
          <w:numId w:val="2"/>
        </w:numPr>
        <w:ind w:hanging="76"/>
      </w:pPr>
      <w:r>
        <w:t>Beeldschermwerk:</w:t>
      </w:r>
      <w:r>
        <w:tab/>
      </w:r>
      <w:r>
        <w:tab/>
      </w:r>
      <w:r w:rsidRPr="001D70A6">
        <w:rPr>
          <w:rFonts w:ascii="Wingdings" w:hAnsi="Wingdings"/>
        </w:rPr>
        <w:t></w:t>
      </w:r>
      <w:r>
        <w:t xml:space="preserve">  geen</w:t>
      </w:r>
      <w:r>
        <w:tab/>
      </w:r>
      <w:r w:rsidRPr="001D70A6">
        <w:rPr>
          <w:rFonts w:ascii="Wingdings" w:hAnsi="Wingdings"/>
        </w:rPr>
        <w:t></w:t>
      </w:r>
      <w:r>
        <w:t xml:space="preserve">  minder dan 4 uur</w:t>
      </w:r>
      <w:r>
        <w:tab/>
      </w:r>
      <w:r>
        <w:tab/>
      </w:r>
      <w:r w:rsidRPr="001D70A6">
        <w:rPr>
          <w:rFonts w:ascii="Wingdings" w:hAnsi="Wingdings"/>
        </w:rPr>
        <w:t></w:t>
      </w:r>
      <w:r>
        <w:t xml:space="preserve">  4 tot 8 uur</w:t>
      </w:r>
    </w:p>
    <w:p w:rsidR="001D70A6" w:rsidRDefault="001D70A6" w:rsidP="00853AB7">
      <w:pPr>
        <w:pStyle w:val="Lijstalinea"/>
        <w:ind w:hanging="76"/>
      </w:pPr>
    </w:p>
    <w:p w:rsidR="001D70A6" w:rsidRDefault="001D70A6" w:rsidP="00853AB7">
      <w:pPr>
        <w:pStyle w:val="Lijstalinea"/>
        <w:numPr>
          <w:ilvl w:val="0"/>
          <w:numId w:val="2"/>
        </w:numPr>
        <w:ind w:hanging="76"/>
      </w:pPr>
      <w:r>
        <w:t>Aard van de werkzaamheden</w:t>
      </w:r>
      <w:r w:rsidR="00853AB7">
        <w:t>:</w:t>
      </w:r>
    </w:p>
    <w:p w:rsidR="002D153F" w:rsidRDefault="002D153F" w:rsidP="002D153F">
      <w:pPr>
        <w:pStyle w:val="Lijstalinea"/>
      </w:pPr>
    </w:p>
    <w:tbl>
      <w:tblPr>
        <w:tblStyle w:val="Tabelraster"/>
        <w:tblW w:w="0" w:type="auto"/>
        <w:tblInd w:w="108" w:type="dxa"/>
        <w:tblLook w:val="04A0" w:firstRow="1" w:lastRow="0" w:firstColumn="1" w:lastColumn="0" w:noHBand="0" w:noVBand="1"/>
      </w:tblPr>
      <w:tblGrid>
        <w:gridCol w:w="4308"/>
        <w:gridCol w:w="2638"/>
      </w:tblGrid>
      <w:tr w:rsidR="002D153F" w:rsidTr="00E46215">
        <w:tc>
          <w:tcPr>
            <w:tcW w:w="4308" w:type="dxa"/>
          </w:tcPr>
          <w:p w:rsidR="002D153F" w:rsidRDefault="002D153F" w:rsidP="00E46215">
            <w:pPr>
              <w:pStyle w:val="Lijstalinea"/>
              <w:ind w:left="0" w:hanging="76"/>
            </w:pPr>
            <w:r>
              <w:t>1. Hoog ritme</w:t>
            </w:r>
          </w:p>
        </w:tc>
        <w:tc>
          <w:tcPr>
            <w:tcW w:w="2638" w:type="dxa"/>
          </w:tcPr>
          <w:p w:rsidR="002D153F" w:rsidRPr="00853AB7" w:rsidRDefault="002D153F" w:rsidP="00E46215">
            <w:pPr>
              <w:pStyle w:val="Lijstalinea"/>
              <w:ind w:left="0" w:hanging="76"/>
            </w:pPr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</w:tr>
      <w:tr w:rsidR="002D153F" w:rsidTr="00E46215">
        <w:tc>
          <w:tcPr>
            <w:tcW w:w="4308" w:type="dxa"/>
          </w:tcPr>
          <w:p w:rsidR="002D153F" w:rsidRDefault="002D153F" w:rsidP="00E46215">
            <w:pPr>
              <w:pStyle w:val="Lijstalinea"/>
              <w:ind w:left="0" w:hanging="76"/>
            </w:pPr>
            <w:r>
              <w:t>2. Repetitieve arbeid</w:t>
            </w:r>
          </w:p>
        </w:tc>
        <w:tc>
          <w:tcPr>
            <w:tcW w:w="2638" w:type="dxa"/>
          </w:tcPr>
          <w:p w:rsidR="002D153F" w:rsidRPr="00853AB7" w:rsidRDefault="002D153F" w:rsidP="00E46215">
            <w:pPr>
              <w:pStyle w:val="Lijstalinea"/>
              <w:ind w:left="0" w:hanging="76"/>
            </w:pPr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</w:tr>
      <w:tr w:rsidR="002D153F" w:rsidTr="00E46215">
        <w:tc>
          <w:tcPr>
            <w:tcW w:w="4308" w:type="dxa"/>
          </w:tcPr>
          <w:p w:rsidR="002D153F" w:rsidRDefault="002D153F" w:rsidP="00E46215">
            <w:pPr>
              <w:pStyle w:val="Lijstalinea"/>
              <w:ind w:left="0" w:hanging="76"/>
            </w:pPr>
            <w:r>
              <w:t>3. Grote mentale belasting</w:t>
            </w:r>
          </w:p>
        </w:tc>
        <w:tc>
          <w:tcPr>
            <w:tcW w:w="2638" w:type="dxa"/>
          </w:tcPr>
          <w:p w:rsidR="002D153F" w:rsidRPr="00853AB7" w:rsidRDefault="002D153F" w:rsidP="00E46215">
            <w:pPr>
              <w:pStyle w:val="Lijstalinea"/>
              <w:ind w:left="0" w:hanging="76"/>
            </w:pPr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</w:tr>
      <w:tr w:rsidR="002D153F" w:rsidTr="00E46215">
        <w:tc>
          <w:tcPr>
            <w:tcW w:w="4308" w:type="dxa"/>
          </w:tcPr>
          <w:p w:rsidR="002D153F" w:rsidRDefault="002D153F" w:rsidP="00E46215">
            <w:pPr>
              <w:pStyle w:val="Lijstalinea"/>
              <w:ind w:left="0" w:hanging="76"/>
            </w:pPr>
            <w:r>
              <w:t>4. Agressie en emoties</w:t>
            </w:r>
          </w:p>
        </w:tc>
        <w:tc>
          <w:tcPr>
            <w:tcW w:w="2638" w:type="dxa"/>
          </w:tcPr>
          <w:p w:rsidR="002D153F" w:rsidRPr="00853AB7" w:rsidRDefault="002D153F" w:rsidP="00E46215">
            <w:pPr>
              <w:pStyle w:val="Lijstalinea"/>
              <w:ind w:left="0" w:hanging="76"/>
            </w:pPr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</w:tr>
    </w:tbl>
    <w:p w:rsidR="002D153F" w:rsidRDefault="002D153F" w:rsidP="002D153F"/>
    <w:tbl>
      <w:tblPr>
        <w:tblStyle w:val="Tabelraster"/>
        <w:tblW w:w="10348" w:type="dxa"/>
        <w:tblInd w:w="-459" w:type="dxa"/>
        <w:tblLook w:val="04A0" w:firstRow="1" w:lastRow="0" w:firstColumn="1" w:lastColumn="0" w:noHBand="0" w:noVBand="1"/>
      </w:tblPr>
      <w:tblGrid>
        <w:gridCol w:w="10348"/>
      </w:tblGrid>
      <w:tr w:rsidR="002D153F" w:rsidTr="00E46215">
        <w:trPr>
          <w:trHeight w:val="205"/>
        </w:trPr>
        <w:tc>
          <w:tcPr>
            <w:tcW w:w="10348" w:type="dxa"/>
            <w:tcBorders>
              <w:bottom w:val="single" w:sz="4" w:space="0" w:color="000000" w:themeColor="text1"/>
            </w:tcBorders>
            <w:shd w:val="clear" w:color="auto" w:fill="EEECE1" w:themeFill="background2"/>
          </w:tcPr>
          <w:p w:rsidR="002D153F" w:rsidRPr="00EA0A8E" w:rsidRDefault="002D153F" w:rsidP="00E46215">
            <w:pPr>
              <w:jc w:val="center"/>
            </w:pPr>
            <w:r>
              <w:rPr>
                <w:rFonts w:cs="Arial"/>
                <w:b/>
                <w:sz w:val="24"/>
              </w:rPr>
              <w:t>Beschrijving van de werkzaamheden</w:t>
            </w:r>
          </w:p>
        </w:tc>
      </w:tr>
      <w:tr w:rsidR="002D153F" w:rsidTr="00E46215">
        <w:trPr>
          <w:trHeight w:val="1968"/>
        </w:trPr>
        <w:tc>
          <w:tcPr>
            <w:tcW w:w="10348" w:type="dxa"/>
            <w:tcBorders>
              <w:top w:val="nil"/>
            </w:tcBorders>
          </w:tcPr>
          <w:p w:rsidR="002D153F" w:rsidRDefault="002D153F" w:rsidP="00E46215">
            <w:pPr>
              <w:ind w:right="384"/>
            </w:pPr>
            <w:r>
              <w:br/>
              <w:t>1. …………………………………………………………………………………………………………………………………………………………………....</w:t>
            </w:r>
          </w:p>
          <w:p w:rsidR="002D153F" w:rsidRDefault="002D153F" w:rsidP="00E46215">
            <w:pPr>
              <w:ind w:right="384"/>
            </w:pPr>
          </w:p>
          <w:p w:rsidR="002D153F" w:rsidRDefault="002D153F" w:rsidP="00E46215">
            <w:pPr>
              <w:ind w:right="384"/>
            </w:pPr>
            <w:r>
              <w:t>2. …………………………………………………………………………………………………………………………………………………………………....</w:t>
            </w:r>
          </w:p>
          <w:p w:rsidR="002D153F" w:rsidRDefault="002D153F" w:rsidP="00E46215">
            <w:pPr>
              <w:ind w:right="384"/>
            </w:pPr>
          </w:p>
          <w:p w:rsidR="002D153F" w:rsidRDefault="002D153F" w:rsidP="00E46215">
            <w:pPr>
              <w:ind w:right="384"/>
            </w:pPr>
            <w:r>
              <w:t>3. …………………………………………………………………………………………………………………………………………………………………....</w:t>
            </w:r>
          </w:p>
          <w:p w:rsidR="002D153F" w:rsidRDefault="002D153F" w:rsidP="00E46215">
            <w:pPr>
              <w:ind w:right="384"/>
            </w:pPr>
          </w:p>
          <w:p w:rsidR="002D153F" w:rsidRDefault="002D153F" w:rsidP="00E46215">
            <w:pPr>
              <w:ind w:right="384"/>
            </w:pPr>
            <w:r>
              <w:t xml:space="preserve">4. Stage met weinig risicohoudende activiteiten: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nee</w:t>
            </w:r>
            <w:r>
              <w:tab/>
            </w:r>
            <w:r>
              <w:tab/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  <w:p w:rsidR="002D153F" w:rsidRDefault="002D153F" w:rsidP="00E46215">
            <w:pPr>
              <w:ind w:right="384"/>
            </w:pPr>
          </w:p>
          <w:p w:rsidR="002D153F" w:rsidRDefault="002D153F" w:rsidP="00E46215">
            <w:pPr>
              <w:ind w:right="384"/>
            </w:pPr>
            <w:r>
              <w:t xml:space="preserve">5. Er zijn taken met verhoogd risico:                     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nee</w:t>
            </w:r>
            <w:r>
              <w:tab/>
            </w:r>
            <w:r>
              <w:tab/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  <w:p w:rsidR="002D153F" w:rsidRDefault="002D153F" w:rsidP="00E46215">
            <w:pPr>
              <w:ind w:right="384"/>
            </w:pPr>
          </w:p>
          <w:p w:rsidR="002D153F" w:rsidRDefault="002D153F" w:rsidP="00E46215">
            <w:pPr>
              <w:ind w:right="384"/>
            </w:pPr>
            <w:r>
              <w:t>6. Specifieke opleiding vereist: ………………………………………………………………………………………………………………………..</w:t>
            </w:r>
          </w:p>
          <w:p w:rsidR="002D153F" w:rsidRDefault="002D153F" w:rsidP="00E46215">
            <w:pPr>
              <w:ind w:right="384"/>
            </w:pPr>
          </w:p>
          <w:p w:rsidR="002D153F" w:rsidRDefault="002D153F" w:rsidP="00E46215">
            <w:pPr>
              <w:ind w:right="384"/>
            </w:pPr>
            <w:r>
              <w:t xml:space="preserve">7. Onthaal met instructies over noodprocedures, EHBO, e.d. is voorzien: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nee</w:t>
            </w:r>
            <w:r>
              <w:tab/>
            </w:r>
            <w:r>
              <w:tab/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  <w:p w:rsidR="002D153F" w:rsidRDefault="002D153F" w:rsidP="00E46215">
            <w:pPr>
              <w:ind w:right="384"/>
            </w:pPr>
          </w:p>
        </w:tc>
      </w:tr>
    </w:tbl>
    <w:p w:rsidR="002D153F" w:rsidRDefault="002D153F" w:rsidP="002D153F">
      <w:pPr>
        <w:pStyle w:val="Lijstalinea"/>
        <w:ind w:left="-491"/>
      </w:pPr>
    </w:p>
    <w:p w:rsidR="002D153F" w:rsidRDefault="002D153F" w:rsidP="002D153F">
      <w:pPr>
        <w:pStyle w:val="Lijstalinea"/>
      </w:pPr>
    </w:p>
    <w:p w:rsidR="00853AB7" w:rsidRDefault="002D153F" w:rsidP="002D153F">
      <w:pPr>
        <w:pStyle w:val="Lijstalinea"/>
        <w:numPr>
          <w:ilvl w:val="0"/>
          <w:numId w:val="2"/>
        </w:numPr>
        <w:ind w:hanging="76"/>
      </w:pPr>
      <w:r>
        <w:t>Besturen van voertuigen:</w:t>
      </w:r>
    </w:p>
    <w:p w:rsidR="002D153F" w:rsidRDefault="002D153F" w:rsidP="002D153F">
      <w:pPr>
        <w:pStyle w:val="Lijstalinea"/>
        <w:ind w:left="-491" w:firstLine="491"/>
      </w:pPr>
      <w:r w:rsidRPr="001D70A6">
        <w:rPr>
          <w:rFonts w:ascii="Wingdings" w:hAnsi="Wingdings"/>
        </w:rPr>
        <w:t></w:t>
      </w:r>
      <w:r>
        <w:t xml:space="preserve">  nee</w:t>
      </w:r>
      <w:r>
        <w:tab/>
      </w:r>
      <w:r>
        <w:tab/>
      </w:r>
      <w:r w:rsidRPr="001D70A6">
        <w:rPr>
          <w:rFonts w:ascii="Wingdings" w:hAnsi="Wingdings"/>
        </w:rPr>
        <w:t></w:t>
      </w:r>
      <w:r>
        <w:t xml:space="preserve">  ja</w:t>
      </w:r>
      <w:r>
        <w:tab/>
      </w:r>
      <w:r>
        <w:tab/>
        <w:t>welke:</w:t>
      </w:r>
      <w:r>
        <w:tab/>
        <w:t>1. ………………………………….</w:t>
      </w:r>
    </w:p>
    <w:p w:rsidR="002D153F" w:rsidRDefault="002D153F" w:rsidP="002D153F">
      <w:pPr>
        <w:pStyle w:val="Lijstalinea"/>
        <w:ind w:left="-491" w:firstLine="491"/>
      </w:pPr>
    </w:p>
    <w:p w:rsidR="002D153F" w:rsidRDefault="002D153F" w:rsidP="002D153F">
      <w:pPr>
        <w:pStyle w:val="Lijstalinea"/>
        <w:ind w:left="-491" w:firstLine="491"/>
      </w:pPr>
      <w:r>
        <w:tab/>
      </w:r>
      <w:r>
        <w:tab/>
      </w:r>
      <w:r>
        <w:tab/>
      </w:r>
      <w:r>
        <w:tab/>
      </w:r>
      <w:r>
        <w:tab/>
        <w:t>2. ………………………………….</w:t>
      </w:r>
      <w:r>
        <w:br/>
      </w:r>
    </w:p>
    <w:p w:rsidR="002D153F" w:rsidRDefault="002D153F" w:rsidP="002D153F">
      <w:pPr>
        <w:pStyle w:val="Lijstalinea"/>
        <w:numPr>
          <w:ilvl w:val="0"/>
          <w:numId w:val="2"/>
        </w:numPr>
        <w:ind w:hanging="76"/>
      </w:pPr>
      <w:r>
        <w:t>Blootstelling aan chemische agentia (stof, gassen, dampen):</w:t>
      </w:r>
    </w:p>
    <w:p w:rsidR="002D153F" w:rsidRDefault="002D153F" w:rsidP="002D153F">
      <w:pPr>
        <w:ind w:left="-851" w:firstLine="851"/>
      </w:pPr>
      <w:r w:rsidRPr="002D153F">
        <w:rPr>
          <w:rFonts w:ascii="Wingdings" w:hAnsi="Wingdings"/>
        </w:rPr>
        <w:t></w:t>
      </w:r>
      <w:r>
        <w:t xml:space="preserve">  nee</w:t>
      </w:r>
      <w:r>
        <w:tab/>
      </w:r>
      <w:r>
        <w:tab/>
      </w:r>
      <w:r w:rsidRPr="002D153F">
        <w:rPr>
          <w:rFonts w:ascii="Wingdings" w:hAnsi="Wingdings"/>
        </w:rPr>
        <w:t></w:t>
      </w:r>
      <w:r>
        <w:t xml:space="preserve">  ja</w:t>
      </w:r>
      <w:r>
        <w:tab/>
      </w:r>
      <w:r>
        <w:tab/>
        <w:t>welke:</w:t>
      </w:r>
      <w:r>
        <w:tab/>
        <w:t>1. ………………………………….</w:t>
      </w:r>
    </w:p>
    <w:p w:rsidR="002D153F" w:rsidRDefault="002D153F" w:rsidP="002D153F">
      <w:pPr>
        <w:ind w:left="2689" w:firstLine="851"/>
      </w:pPr>
      <w:r>
        <w:t>2. ………………………………….</w:t>
      </w:r>
      <w:r>
        <w:br/>
      </w:r>
    </w:p>
    <w:p w:rsidR="002D153F" w:rsidRDefault="002D153F">
      <w:r>
        <w:br w:type="page"/>
      </w:r>
    </w:p>
    <w:p w:rsidR="002D153F" w:rsidRDefault="002D153F" w:rsidP="002D153F">
      <w:pPr>
        <w:pStyle w:val="Lijstalinea"/>
        <w:ind w:left="-491"/>
      </w:pPr>
    </w:p>
    <w:p w:rsidR="002D153F" w:rsidRDefault="002D153F" w:rsidP="002D153F">
      <w:pPr>
        <w:pStyle w:val="Lijstalinea"/>
        <w:numPr>
          <w:ilvl w:val="0"/>
          <w:numId w:val="2"/>
        </w:numPr>
        <w:ind w:hanging="76"/>
      </w:pPr>
      <w:r>
        <w:t>Blootstelling aan biologische agentia:</w:t>
      </w:r>
    </w:p>
    <w:tbl>
      <w:tblPr>
        <w:tblStyle w:val="Tabelraster"/>
        <w:tblW w:w="10349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6946"/>
        <w:gridCol w:w="3403"/>
      </w:tblGrid>
      <w:tr w:rsidR="002D153F" w:rsidTr="002D153F">
        <w:trPr>
          <w:trHeight w:val="205"/>
        </w:trPr>
        <w:tc>
          <w:tcPr>
            <w:tcW w:w="10349" w:type="dxa"/>
            <w:gridSpan w:val="2"/>
            <w:shd w:val="clear" w:color="auto" w:fill="EEECE1" w:themeFill="background2"/>
          </w:tcPr>
          <w:p w:rsidR="002D153F" w:rsidRPr="00EA0A8E" w:rsidRDefault="00422A68" w:rsidP="00E46215">
            <w:pPr>
              <w:jc w:val="center"/>
              <w:rPr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Hinderrisico</w:t>
            </w:r>
          </w:p>
        </w:tc>
      </w:tr>
      <w:tr w:rsidR="002D153F" w:rsidTr="00E46215">
        <w:trPr>
          <w:trHeight w:val="205"/>
        </w:trPr>
        <w:tc>
          <w:tcPr>
            <w:tcW w:w="6946" w:type="dxa"/>
            <w:shd w:val="clear" w:color="auto" w:fill="auto"/>
          </w:tcPr>
          <w:p w:rsidR="002D153F" w:rsidRPr="00E46215" w:rsidRDefault="00E46215" w:rsidP="00E46215">
            <w:pPr>
              <w:pStyle w:val="Lijstalinea"/>
              <w:numPr>
                <w:ilvl w:val="0"/>
                <w:numId w:val="4"/>
              </w:numPr>
              <w:ind w:right="384"/>
              <w:rPr>
                <w:rFonts w:cs="Arial"/>
                <w:b/>
                <w:sz w:val="24"/>
                <w:szCs w:val="24"/>
              </w:rPr>
            </w:pPr>
            <w:r w:rsidRPr="00E46215">
              <w:t>Prikrisico</w:t>
            </w:r>
          </w:p>
        </w:tc>
        <w:tc>
          <w:tcPr>
            <w:tcW w:w="3403" w:type="dxa"/>
            <w:shd w:val="clear" w:color="auto" w:fill="auto"/>
          </w:tcPr>
          <w:p w:rsidR="002D153F" w:rsidRDefault="00E46215" w:rsidP="00E46215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</w:tr>
      <w:tr w:rsidR="00E46215" w:rsidTr="00E46215">
        <w:trPr>
          <w:trHeight w:val="205"/>
        </w:trPr>
        <w:tc>
          <w:tcPr>
            <w:tcW w:w="6946" w:type="dxa"/>
            <w:shd w:val="clear" w:color="auto" w:fill="auto"/>
          </w:tcPr>
          <w:p w:rsidR="00E46215" w:rsidRPr="00E46215" w:rsidRDefault="00E46215" w:rsidP="00E46215">
            <w:pPr>
              <w:pStyle w:val="Lijstalinea"/>
              <w:numPr>
                <w:ilvl w:val="0"/>
                <w:numId w:val="4"/>
              </w:numPr>
              <w:ind w:right="384"/>
            </w:pPr>
            <w:r>
              <w:t>Nauw speekselcontact</w:t>
            </w:r>
          </w:p>
        </w:tc>
        <w:tc>
          <w:tcPr>
            <w:tcW w:w="3403" w:type="dxa"/>
            <w:shd w:val="clear" w:color="auto" w:fill="auto"/>
          </w:tcPr>
          <w:p w:rsidR="00E46215" w:rsidRDefault="00E46215" w:rsidP="00E46215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</w:tr>
      <w:tr w:rsidR="00E46215" w:rsidTr="00E46215">
        <w:trPr>
          <w:trHeight w:val="205"/>
        </w:trPr>
        <w:tc>
          <w:tcPr>
            <w:tcW w:w="6946" w:type="dxa"/>
            <w:shd w:val="clear" w:color="auto" w:fill="auto"/>
          </w:tcPr>
          <w:p w:rsidR="00E46215" w:rsidRDefault="00E46215" w:rsidP="00E46215">
            <w:pPr>
              <w:pStyle w:val="Lijstalinea"/>
              <w:numPr>
                <w:ilvl w:val="0"/>
                <w:numId w:val="4"/>
              </w:numPr>
              <w:ind w:right="384"/>
            </w:pPr>
            <w:r>
              <w:t>Contact bloed</w:t>
            </w:r>
          </w:p>
        </w:tc>
        <w:tc>
          <w:tcPr>
            <w:tcW w:w="3403" w:type="dxa"/>
            <w:shd w:val="clear" w:color="auto" w:fill="auto"/>
          </w:tcPr>
          <w:p w:rsidR="00E46215" w:rsidRDefault="00E46215" w:rsidP="00E46215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</w:tr>
      <w:tr w:rsidR="00E46215" w:rsidTr="00E46215">
        <w:trPr>
          <w:trHeight w:val="205"/>
        </w:trPr>
        <w:tc>
          <w:tcPr>
            <w:tcW w:w="6946" w:type="dxa"/>
            <w:shd w:val="clear" w:color="auto" w:fill="auto"/>
          </w:tcPr>
          <w:p w:rsidR="00E46215" w:rsidRDefault="00E46215" w:rsidP="00E46215">
            <w:pPr>
              <w:pStyle w:val="Lijstalinea"/>
              <w:numPr>
                <w:ilvl w:val="0"/>
                <w:numId w:val="4"/>
              </w:numPr>
              <w:ind w:right="384"/>
            </w:pPr>
            <w:r>
              <w:t>Contact stoelgang</w:t>
            </w:r>
          </w:p>
        </w:tc>
        <w:tc>
          <w:tcPr>
            <w:tcW w:w="3403" w:type="dxa"/>
            <w:shd w:val="clear" w:color="auto" w:fill="auto"/>
          </w:tcPr>
          <w:p w:rsidR="00E46215" w:rsidRDefault="00E46215" w:rsidP="00E46215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</w:tr>
      <w:tr w:rsidR="00E46215" w:rsidTr="00E46215">
        <w:trPr>
          <w:trHeight w:val="205"/>
        </w:trPr>
        <w:tc>
          <w:tcPr>
            <w:tcW w:w="6946" w:type="dxa"/>
            <w:shd w:val="clear" w:color="auto" w:fill="auto"/>
          </w:tcPr>
          <w:p w:rsidR="00E46215" w:rsidRDefault="00E46215" w:rsidP="00E46215">
            <w:pPr>
              <w:pStyle w:val="Lijstalinea"/>
              <w:numPr>
                <w:ilvl w:val="0"/>
                <w:numId w:val="4"/>
              </w:numPr>
              <w:ind w:right="384"/>
            </w:pPr>
            <w:r>
              <w:t>Contact urine</w:t>
            </w:r>
          </w:p>
        </w:tc>
        <w:tc>
          <w:tcPr>
            <w:tcW w:w="3403" w:type="dxa"/>
            <w:shd w:val="clear" w:color="auto" w:fill="auto"/>
          </w:tcPr>
          <w:p w:rsidR="00E46215" w:rsidRDefault="00E46215" w:rsidP="00E46215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</w:tr>
      <w:tr w:rsidR="00E46215" w:rsidTr="00E46215">
        <w:trPr>
          <w:trHeight w:val="205"/>
        </w:trPr>
        <w:tc>
          <w:tcPr>
            <w:tcW w:w="6946" w:type="dxa"/>
            <w:shd w:val="clear" w:color="auto" w:fill="auto"/>
          </w:tcPr>
          <w:p w:rsidR="00E46215" w:rsidRDefault="00E46215" w:rsidP="00E46215">
            <w:pPr>
              <w:pStyle w:val="Lijstalinea"/>
              <w:numPr>
                <w:ilvl w:val="0"/>
                <w:numId w:val="4"/>
              </w:numPr>
              <w:ind w:right="384"/>
            </w:pPr>
            <w:r>
              <w:t>Andere: ………………………………………………………………………………………….</w:t>
            </w:r>
          </w:p>
        </w:tc>
        <w:tc>
          <w:tcPr>
            <w:tcW w:w="3403" w:type="dxa"/>
            <w:shd w:val="clear" w:color="auto" w:fill="auto"/>
          </w:tcPr>
          <w:p w:rsidR="00E46215" w:rsidRDefault="00E46215" w:rsidP="00E46215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</w:tr>
      <w:tr w:rsidR="00E46215" w:rsidTr="00E46215">
        <w:trPr>
          <w:trHeight w:val="205"/>
        </w:trPr>
        <w:tc>
          <w:tcPr>
            <w:tcW w:w="6946" w:type="dxa"/>
            <w:shd w:val="clear" w:color="auto" w:fill="auto"/>
          </w:tcPr>
          <w:p w:rsidR="00E46215" w:rsidRDefault="00E46215" w:rsidP="00E46215">
            <w:pPr>
              <w:pStyle w:val="Lijstalinea"/>
              <w:numPr>
                <w:ilvl w:val="0"/>
                <w:numId w:val="4"/>
              </w:numPr>
              <w:ind w:right="384"/>
            </w:pPr>
            <w:r>
              <w:t>Andere: ………………………………………………………………………………………….</w:t>
            </w:r>
          </w:p>
        </w:tc>
        <w:tc>
          <w:tcPr>
            <w:tcW w:w="3403" w:type="dxa"/>
            <w:shd w:val="clear" w:color="auto" w:fill="auto"/>
          </w:tcPr>
          <w:p w:rsidR="00E46215" w:rsidRDefault="00E46215" w:rsidP="00E46215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</w:tr>
      <w:tr w:rsidR="00E46215" w:rsidTr="00E46215">
        <w:trPr>
          <w:trHeight w:val="205"/>
        </w:trPr>
        <w:tc>
          <w:tcPr>
            <w:tcW w:w="6946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E46215" w:rsidRDefault="00E46215" w:rsidP="00E46215">
            <w:pPr>
              <w:pStyle w:val="Lijstalinea"/>
              <w:numPr>
                <w:ilvl w:val="0"/>
                <w:numId w:val="4"/>
              </w:numPr>
              <w:ind w:right="384"/>
            </w:pPr>
            <w:r>
              <w:t>Andere: ………………………………………………………………………………………….</w:t>
            </w:r>
          </w:p>
        </w:tc>
        <w:tc>
          <w:tcPr>
            <w:tcW w:w="3403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E46215" w:rsidRDefault="00E46215" w:rsidP="00E46215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</w:tr>
    </w:tbl>
    <w:p w:rsidR="00E46215" w:rsidRDefault="00E46215" w:rsidP="00E46215">
      <w:pPr>
        <w:pStyle w:val="Lijstalinea"/>
        <w:ind w:left="-491"/>
      </w:pPr>
    </w:p>
    <w:p w:rsidR="002D153F" w:rsidRDefault="002D153F" w:rsidP="002D153F">
      <w:pPr>
        <w:pStyle w:val="Lijstalinea"/>
        <w:numPr>
          <w:ilvl w:val="0"/>
          <w:numId w:val="2"/>
        </w:numPr>
        <w:ind w:hanging="76"/>
      </w:pPr>
      <w:r>
        <w:t>Contact met bijzondere groepen:</w:t>
      </w:r>
    </w:p>
    <w:p w:rsidR="00E46215" w:rsidRDefault="00E46215" w:rsidP="00E46215">
      <w:pPr>
        <w:pStyle w:val="Lijstalinea"/>
        <w:ind w:left="0"/>
      </w:pPr>
      <w:r w:rsidRPr="001D70A6">
        <w:rPr>
          <w:rFonts w:ascii="Wingdings" w:hAnsi="Wingdings"/>
        </w:rPr>
        <w:t></w:t>
      </w:r>
      <w:r>
        <w:t xml:space="preserve">  nee                  </w:t>
      </w:r>
      <w:r w:rsidRPr="001D70A6">
        <w:rPr>
          <w:rFonts w:ascii="Wingdings" w:hAnsi="Wingdings"/>
        </w:rPr>
        <w:t></w:t>
      </w:r>
      <w:r>
        <w:t xml:space="preserve">  ja</w:t>
      </w:r>
      <w:r>
        <w:tab/>
      </w:r>
      <w:r>
        <w:tab/>
        <w:t>welke groep:</w:t>
      </w:r>
    </w:p>
    <w:tbl>
      <w:tblPr>
        <w:tblStyle w:val="Tabelraster"/>
        <w:tblW w:w="10348" w:type="dxa"/>
        <w:tblInd w:w="-459" w:type="dxa"/>
        <w:tblLook w:val="04A0" w:firstRow="1" w:lastRow="0" w:firstColumn="1" w:lastColumn="0" w:noHBand="0" w:noVBand="1"/>
      </w:tblPr>
      <w:tblGrid>
        <w:gridCol w:w="2694"/>
        <w:gridCol w:w="2976"/>
        <w:gridCol w:w="4678"/>
      </w:tblGrid>
      <w:tr w:rsidR="00E46215" w:rsidTr="00E46215">
        <w:tc>
          <w:tcPr>
            <w:tcW w:w="10348" w:type="dxa"/>
            <w:gridSpan w:val="3"/>
            <w:shd w:val="clear" w:color="auto" w:fill="EEECE1" w:themeFill="background2"/>
          </w:tcPr>
          <w:p w:rsidR="00E46215" w:rsidRDefault="00422A68" w:rsidP="00E46215">
            <w:pPr>
              <w:jc w:val="center"/>
            </w:pPr>
            <w:r>
              <w:rPr>
                <w:rFonts w:cs="Arial"/>
                <w:b/>
                <w:sz w:val="24"/>
                <w:szCs w:val="24"/>
              </w:rPr>
              <w:t>Hinderrisico</w:t>
            </w:r>
          </w:p>
        </w:tc>
      </w:tr>
      <w:tr w:rsidR="00E46215" w:rsidTr="00E46215">
        <w:tc>
          <w:tcPr>
            <w:tcW w:w="2694" w:type="dxa"/>
          </w:tcPr>
          <w:p w:rsidR="00E46215" w:rsidRPr="00E46215" w:rsidRDefault="00E46215" w:rsidP="00E46215">
            <w:r w:rsidRPr="001D70A6">
              <w:rPr>
                <w:rFonts w:ascii="Wingdings" w:hAnsi="Wingdings"/>
              </w:rPr>
              <w:t></w:t>
            </w:r>
            <w:r>
              <w:t xml:space="preserve"> Zieken</w:t>
            </w:r>
          </w:p>
        </w:tc>
        <w:tc>
          <w:tcPr>
            <w:tcW w:w="2976" w:type="dxa"/>
          </w:tcPr>
          <w:p w:rsidR="00E46215" w:rsidRDefault="00E46215" w:rsidP="00E46215">
            <w:r w:rsidRPr="001D70A6">
              <w:rPr>
                <w:rFonts w:ascii="Wingdings" w:hAnsi="Wingdings"/>
              </w:rPr>
              <w:t></w:t>
            </w:r>
            <w:r>
              <w:t xml:space="preserve"> Kinderen &lt; 6 jaar</w:t>
            </w:r>
          </w:p>
        </w:tc>
        <w:tc>
          <w:tcPr>
            <w:tcW w:w="4678" w:type="dxa"/>
          </w:tcPr>
          <w:p w:rsidR="00E46215" w:rsidRDefault="00E46215" w:rsidP="00E46215">
            <w:r w:rsidRPr="001D70A6">
              <w:rPr>
                <w:rFonts w:ascii="Wingdings" w:hAnsi="Wingdings"/>
              </w:rPr>
              <w:t></w:t>
            </w:r>
            <w:r>
              <w:t xml:space="preserve"> (Ex-)gedetineerden</w:t>
            </w:r>
          </w:p>
        </w:tc>
      </w:tr>
      <w:tr w:rsidR="00E46215" w:rsidTr="00E46215">
        <w:tc>
          <w:tcPr>
            <w:tcW w:w="2694" w:type="dxa"/>
          </w:tcPr>
          <w:p w:rsidR="00E46215" w:rsidRDefault="00E46215" w:rsidP="00E46215">
            <w:r w:rsidRPr="001D70A6">
              <w:rPr>
                <w:rFonts w:ascii="Wingdings" w:hAnsi="Wingdings"/>
              </w:rPr>
              <w:t></w:t>
            </w:r>
            <w:r>
              <w:t xml:space="preserve"> Ziekenhuis</w:t>
            </w:r>
          </w:p>
        </w:tc>
        <w:tc>
          <w:tcPr>
            <w:tcW w:w="2976" w:type="dxa"/>
          </w:tcPr>
          <w:p w:rsidR="00E46215" w:rsidRDefault="00E46215" w:rsidP="00E46215">
            <w:r w:rsidRPr="001D70A6">
              <w:rPr>
                <w:rFonts w:ascii="Wingdings" w:hAnsi="Wingdings"/>
              </w:rPr>
              <w:t></w:t>
            </w:r>
            <w:r>
              <w:t xml:space="preserve"> Kinderen &lt; 12 jaar</w:t>
            </w:r>
          </w:p>
        </w:tc>
        <w:tc>
          <w:tcPr>
            <w:tcW w:w="4678" w:type="dxa"/>
          </w:tcPr>
          <w:p w:rsidR="00E46215" w:rsidRDefault="00E46215" w:rsidP="00E46215">
            <w:r w:rsidRPr="001D70A6">
              <w:rPr>
                <w:rFonts w:ascii="Wingdings" w:hAnsi="Wingdings"/>
              </w:rPr>
              <w:t></w:t>
            </w:r>
            <w:r>
              <w:t xml:space="preserve"> (Ex-)verslaving (drugs, alcohol, medicatie)</w:t>
            </w:r>
          </w:p>
        </w:tc>
      </w:tr>
      <w:tr w:rsidR="00E46215" w:rsidTr="00E46215">
        <w:tc>
          <w:tcPr>
            <w:tcW w:w="2694" w:type="dxa"/>
          </w:tcPr>
          <w:p w:rsidR="00E46215" w:rsidRDefault="00E46215" w:rsidP="00E46215">
            <w:r w:rsidRPr="001D70A6">
              <w:rPr>
                <w:rFonts w:ascii="Wingdings" w:hAnsi="Wingdings"/>
              </w:rPr>
              <w:t></w:t>
            </w:r>
            <w:r>
              <w:t xml:space="preserve"> Psychiatrie</w:t>
            </w:r>
          </w:p>
        </w:tc>
        <w:tc>
          <w:tcPr>
            <w:tcW w:w="2976" w:type="dxa"/>
          </w:tcPr>
          <w:p w:rsidR="00E46215" w:rsidRDefault="00E46215" w:rsidP="00E46215">
            <w:r w:rsidRPr="001D70A6">
              <w:rPr>
                <w:rFonts w:ascii="Wingdings" w:hAnsi="Wingdings"/>
              </w:rPr>
              <w:t></w:t>
            </w:r>
            <w:r>
              <w:t xml:space="preserve"> Bejaarden</w:t>
            </w:r>
          </w:p>
        </w:tc>
        <w:tc>
          <w:tcPr>
            <w:tcW w:w="4678" w:type="dxa"/>
          </w:tcPr>
          <w:p w:rsidR="00E46215" w:rsidRDefault="00E46215" w:rsidP="00E46215">
            <w:r w:rsidRPr="001D70A6">
              <w:rPr>
                <w:rFonts w:ascii="Wingdings" w:hAnsi="Wingdings"/>
              </w:rPr>
              <w:t></w:t>
            </w:r>
            <w:r>
              <w:t xml:space="preserve"> Asielzoeker en gelijkgestelden</w:t>
            </w:r>
          </w:p>
        </w:tc>
      </w:tr>
      <w:tr w:rsidR="00E46215" w:rsidTr="00E46215">
        <w:tc>
          <w:tcPr>
            <w:tcW w:w="2694" w:type="dxa"/>
          </w:tcPr>
          <w:p w:rsidR="00E46215" w:rsidRDefault="00E46215" w:rsidP="00E46215">
            <w:r w:rsidRPr="001D70A6">
              <w:rPr>
                <w:rFonts w:ascii="Wingdings" w:hAnsi="Wingdings"/>
              </w:rPr>
              <w:t></w:t>
            </w:r>
            <w:r>
              <w:t xml:space="preserve"> RVT - PVT</w:t>
            </w:r>
          </w:p>
        </w:tc>
        <w:tc>
          <w:tcPr>
            <w:tcW w:w="2976" w:type="dxa"/>
          </w:tcPr>
          <w:p w:rsidR="00E46215" w:rsidRDefault="00E46215" w:rsidP="00E46215">
            <w:r w:rsidRPr="001D70A6">
              <w:rPr>
                <w:rFonts w:ascii="Wingdings" w:hAnsi="Wingdings"/>
              </w:rPr>
              <w:t></w:t>
            </w:r>
            <w:r>
              <w:t xml:space="preserve"> Gehandicapten</w:t>
            </w:r>
          </w:p>
        </w:tc>
        <w:tc>
          <w:tcPr>
            <w:tcW w:w="4678" w:type="dxa"/>
          </w:tcPr>
          <w:p w:rsidR="00E46215" w:rsidRDefault="00E46215" w:rsidP="00E46215">
            <w:r w:rsidRPr="001D70A6">
              <w:rPr>
                <w:rFonts w:ascii="Wingdings" w:hAnsi="Wingdings"/>
              </w:rPr>
              <w:t></w:t>
            </w:r>
            <w:r>
              <w:t xml:space="preserve"> ……………………………………………………………………..</w:t>
            </w:r>
          </w:p>
        </w:tc>
      </w:tr>
      <w:tr w:rsidR="00E46215" w:rsidTr="00E46215">
        <w:tc>
          <w:tcPr>
            <w:tcW w:w="2694" w:type="dxa"/>
          </w:tcPr>
          <w:p w:rsidR="00E46215" w:rsidRDefault="00E46215" w:rsidP="00E46215">
            <w:r w:rsidRPr="001D70A6">
              <w:rPr>
                <w:rFonts w:ascii="Wingdings" w:hAnsi="Wingdings"/>
              </w:rPr>
              <w:t></w:t>
            </w:r>
            <w:r>
              <w:t xml:space="preserve"> Kinderen &lt; 3 jaar</w:t>
            </w:r>
          </w:p>
        </w:tc>
        <w:tc>
          <w:tcPr>
            <w:tcW w:w="2976" w:type="dxa"/>
          </w:tcPr>
          <w:p w:rsidR="00E46215" w:rsidRDefault="00E46215" w:rsidP="00E46215">
            <w:r w:rsidRPr="001D70A6">
              <w:rPr>
                <w:rFonts w:ascii="Wingdings" w:hAnsi="Wingdings"/>
              </w:rPr>
              <w:t></w:t>
            </w:r>
            <w:r>
              <w:t xml:space="preserve"> Thuislozen / kansarmen</w:t>
            </w:r>
          </w:p>
        </w:tc>
        <w:tc>
          <w:tcPr>
            <w:tcW w:w="4678" w:type="dxa"/>
          </w:tcPr>
          <w:p w:rsidR="00E46215" w:rsidRDefault="00E46215" w:rsidP="00E46215">
            <w:r w:rsidRPr="001D70A6">
              <w:rPr>
                <w:rFonts w:ascii="Wingdings" w:hAnsi="Wingdings"/>
              </w:rPr>
              <w:t></w:t>
            </w:r>
            <w:r>
              <w:t xml:space="preserve"> ……………………………………………………………………..</w:t>
            </w:r>
          </w:p>
        </w:tc>
      </w:tr>
    </w:tbl>
    <w:p w:rsidR="00E46215" w:rsidRDefault="00E46215" w:rsidP="00E46215"/>
    <w:p w:rsidR="002D153F" w:rsidRDefault="002D153F" w:rsidP="002D153F">
      <w:pPr>
        <w:pStyle w:val="Lijstalinea"/>
        <w:numPr>
          <w:ilvl w:val="0"/>
          <w:numId w:val="2"/>
        </w:numPr>
        <w:ind w:hanging="76"/>
      </w:pPr>
      <w:r>
        <w:t>Blootstelling aan fysische agentia:</w:t>
      </w:r>
    </w:p>
    <w:tbl>
      <w:tblPr>
        <w:tblStyle w:val="Tabelraster"/>
        <w:tblW w:w="10349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6946"/>
        <w:gridCol w:w="3403"/>
      </w:tblGrid>
      <w:tr w:rsidR="00E46215" w:rsidTr="00E46215">
        <w:trPr>
          <w:trHeight w:val="205"/>
        </w:trPr>
        <w:tc>
          <w:tcPr>
            <w:tcW w:w="10349" w:type="dxa"/>
            <w:gridSpan w:val="2"/>
            <w:shd w:val="clear" w:color="auto" w:fill="EEECE1" w:themeFill="background2"/>
          </w:tcPr>
          <w:p w:rsidR="00E46215" w:rsidRPr="00EA0A8E" w:rsidRDefault="00422A68" w:rsidP="00E46215">
            <w:pPr>
              <w:jc w:val="center"/>
              <w:rPr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Hinderrisico</w:t>
            </w:r>
          </w:p>
        </w:tc>
      </w:tr>
      <w:tr w:rsidR="00E46215" w:rsidTr="00E46215">
        <w:trPr>
          <w:trHeight w:val="205"/>
        </w:trPr>
        <w:tc>
          <w:tcPr>
            <w:tcW w:w="6946" w:type="dxa"/>
            <w:shd w:val="clear" w:color="auto" w:fill="auto"/>
          </w:tcPr>
          <w:p w:rsidR="00E46215" w:rsidRPr="00E46215" w:rsidRDefault="00E46215" w:rsidP="00E46215">
            <w:pPr>
              <w:pStyle w:val="Lijstalinea"/>
              <w:numPr>
                <w:ilvl w:val="0"/>
                <w:numId w:val="5"/>
              </w:numPr>
              <w:ind w:right="384"/>
              <w:rPr>
                <w:rFonts w:cs="Arial"/>
                <w:b/>
                <w:sz w:val="24"/>
                <w:szCs w:val="24"/>
              </w:rPr>
            </w:pPr>
            <w:r>
              <w:t>Vallen van hoogte of begane grond</w:t>
            </w:r>
          </w:p>
        </w:tc>
        <w:tc>
          <w:tcPr>
            <w:tcW w:w="3403" w:type="dxa"/>
            <w:shd w:val="clear" w:color="auto" w:fill="auto"/>
          </w:tcPr>
          <w:p w:rsidR="00E46215" w:rsidRDefault="00E46215" w:rsidP="00E46215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</w:tr>
      <w:tr w:rsidR="00E46215" w:rsidTr="00E46215">
        <w:trPr>
          <w:trHeight w:val="205"/>
        </w:trPr>
        <w:tc>
          <w:tcPr>
            <w:tcW w:w="6946" w:type="dxa"/>
            <w:shd w:val="clear" w:color="auto" w:fill="auto"/>
          </w:tcPr>
          <w:p w:rsidR="00E46215" w:rsidRPr="00E46215" w:rsidRDefault="00E46215" w:rsidP="00E46215">
            <w:pPr>
              <w:pStyle w:val="Lijstalinea"/>
              <w:numPr>
                <w:ilvl w:val="0"/>
                <w:numId w:val="5"/>
              </w:numPr>
              <w:ind w:right="384"/>
            </w:pPr>
            <w:r>
              <w:t>Vallende voorwerpen</w:t>
            </w:r>
          </w:p>
        </w:tc>
        <w:tc>
          <w:tcPr>
            <w:tcW w:w="3403" w:type="dxa"/>
            <w:shd w:val="clear" w:color="auto" w:fill="auto"/>
          </w:tcPr>
          <w:p w:rsidR="00E46215" w:rsidRDefault="00E46215" w:rsidP="00E46215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</w:tr>
      <w:tr w:rsidR="00E46215" w:rsidTr="00E46215">
        <w:trPr>
          <w:trHeight w:val="205"/>
        </w:trPr>
        <w:tc>
          <w:tcPr>
            <w:tcW w:w="6946" w:type="dxa"/>
            <w:shd w:val="clear" w:color="auto" w:fill="auto"/>
          </w:tcPr>
          <w:p w:rsidR="00E46215" w:rsidRDefault="00E46215" w:rsidP="00E46215">
            <w:pPr>
              <w:pStyle w:val="Lijstalinea"/>
              <w:numPr>
                <w:ilvl w:val="0"/>
                <w:numId w:val="5"/>
              </w:numPr>
              <w:ind w:right="384"/>
            </w:pPr>
            <w:r>
              <w:t>Tillen van zware lasten, zo ja:</w:t>
            </w:r>
          </w:p>
          <w:p w:rsidR="00E46215" w:rsidRDefault="00E46215" w:rsidP="00E46215">
            <w:pPr>
              <w:pStyle w:val="Lijstalinea"/>
              <w:ind w:left="360" w:right="384"/>
            </w:pPr>
            <w:r>
              <w:br/>
              <w:t>Omschrijving: ………………………………………</w:t>
            </w:r>
          </w:p>
          <w:p w:rsidR="00E46215" w:rsidRDefault="00E46215" w:rsidP="00E46215">
            <w:pPr>
              <w:pStyle w:val="Lijstalinea"/>
              <w:ind w:left="360" w:right="384"/>
            </w:pPr>
            <w:r>
              <w:br/>
              <w:t>+/-  volume: …………………………………………</w:t>
            </w:r>
          </w:p>
          <w:p w:rsidR="00E46215" w:rsidRDefault="00E46215" w:rsidP="00E46215">
            <w:pPr>
              <w:pStyle w:val="Lijstalinea"/>
              <w:ind w:left="360" w:right="384"/>
            </w:pPr>
            <w:r>
              <w:br/>
              <w:t>+/- gewicht: ……………………………………….. (kg)</w:t>
            </w:r>
          </w:p>
          <w:p w:rsidR="00E46215" w:rsidRDefault="00E46215" w:rsidP="00E46215">
            <w:pPr>
              <w:pStyle w:val="Lijstalinea"/>
              <w:ind w:left="360" w:right="384"/>
            </w:pPr>
          </w:p>
          <w:p w:rsidR="00E46215" w:rsidRDefault="00E46215" w:rsidP="00E46215">
            <w:pPr>
              <w:pStyle w:val="Lijstalinea"/>
              <w:ind w:left="360" w:right="384"/>
            </w:pPr>
            <w:r>
              <w:t>Frequentie: ………………………………………..</w:t>
            </w:r>
          </w:p>
        </w:tc>
        <w:tc>
          <w:tcPr>
            <w:tcW w:w="3403" w:type="dxa"/>
            <w:shd w:val="clear" w:color="auto" w:fill="auto"/>
          </w:tcPr>
          <w:p w:rsidR="00E46215" w:rsidRDefault="00E46215" w:rsidP="00E46215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</w:tr>
      <w:tr w:rsidR="00E46215" w:rsidTr="00E46215">
        <w:trPr>
          <w:trHeight w:val="205"/>
        </w:trPr>
        <w:tc>
          <w:tcPr>
            <w:tcW w:w="6946" w:type="dxa"/>
            <w:shd w:val="clear" w:color="auto" w:fill="auto"/>
          </w:tcPr>
          <w:p w:rsidR="00E46215" w:rsidRDefault="00E46215" w:rsidP="00E46215">
            <w:pPr>
              <w:pStyle w:val="Lijstalinea"/>
              <w:numPr>
                <w:ilvl w:val="0"/>
                <w:numId w:val="5"/>
              </w:numPr>
              <w:ind w:right="384"/>
            </w:pPr>
            <w:r>
              <w:t>Lawaai  &gt;  80dB(A)</w:t>
            </w:r>
          </w:p>
        </w:tc>
        <w:tc>
          <w:tcPr>
            <w:tcW w:w="3403" w:type="dxa"/>
            <w:shd w:val="clear" w:color="auto" w:fill="auto"/>
          </w:tcPr>
          <w:p w:rsidR="00E46215" w:rsidRDefault="00E46215" w:rsidP="00E46215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</w:tr>
      <w:tr w:rsidR="00E46215" w:rsidTr="00E46215">
        <w:trPr>
          <w:trHeight w:val="205"/>
        </w:trPr>
        <w:tc>
          <w:tcPr>
            <w:tcW w:w="6946" w:type="dxa"/>
            <w:shd w:val="clear" w:color="auto" w:fill="auto"/>
          </w:tcPr>
          <w:p w:rsidR="00E46215" w:rsidRDefault="00E46215" w:rsidP="00E46215">
            <w:pPr>
              <w:pStyle w:val="Lijstalinea"/>
              <w:numPr>
                <w:ilvl w:val="0"/>
                <w:numId w:val="5"/>
              </w:numPr>
              <w:ind w:right="384"/>
            </w:pPr>
            <w:r>
              <w:t>Scherpe voorwerpen</w:t>
            </w:r>
          </w:p>
        </w:tc>
        <w:tc>
          <w:tcPr>
            <w:tcW w:w="3403" w:type="dxa"/>
            <w:shd w:val="clear" w:color="auto" w:fill="auto"/>
          </w:tcPr>
          <w:p w:rsidR="00E46215" w:rsidRDefault="00E46215" w:rsidP="00E46215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</w:tr>
      <w:tr w:rsidR="00E46215" w:rsidTr="00E46215">
        <w:trPr>
          <w:trHeight w:val="205"/>
        </w:trPr>
        <w:tc>
          <w:tcPr>
            <w:tcW w:w="6946" w:type="dxa"/>
            <w:shd w:val="clear" w:color="auto" w:fill="auto"/>
          </w:tcPr>
          <w:p w:rsidR="00E46215" w:rsidRDefault="00E46215" w:rsidP="00E46215">
            <w:pPr>
              <w:pStyle w:val="Lijstalinea"/>
              <w:numPr>
                <w:ilvl w:val="0"/>
                <w:numId w:val="5"/>
              </w:numPr>
              <w:ind w:right="384"/>
            </w:pPr>
            <w:r>
              <w:t>Machines: ……………………………………………………………………………………..</w:t>
            </w:r>
          </w:p>
        </w:tc>
        <w:tc>
          <w:tcPr>
            <w:tcW w:w="3403" w:type="dxa"/>
            <w:shd w:val="clear" w:color="auto" w:fill="auto"/>
          </w:tcPr>
          <w:p w:rsidR="00E46215" w:rsidRDefault="00E46215" w:rsidP="00E46215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</w:tr>
      <w:tr w:rsidR="00E46215" w:rsidTr="00E46215">
        <w:trPr>
          <w:trHeight w:val="205"/>
        </w:trPr>
        <w:tc>
          <w:tcPr>
            <w:tcW w:w="6946" w:type="dxa"/>
            <w:shd w:val="clear" w:color="auto" w:fill="auto"/>
          </w:tcPr>
          <w:p w:rsidR="00E46215" w:rsidRDefault="005A1918" w:rsidP="00E46215">
            <w:pPr>
              <w:pStyle w:val="Lijstalinea"/>
              <w:numPr>
                <w:ilvl w:val="0"/>
                <w:numId w:val="5"/>
              </w:numPr>
              <w:ind w:right="384"/>
            </w:pPr>
            <w:r>
              <w:t>Werken in omgeving van overdruk / onderdruk</w:t>
            </w:r>
          </w:p>
        </w:tc>
        <w:tc>
          <w:tcPr>
            <w:tcW w:w="3403" w:type="dxa"/>
            <w:shd w:val="clear" w:color="auto" w:fill="auto"/>
          </w:tcPr>
          <w:p w:rsidR="00E46215" w:rsidRDefault="00E46215" w:rsidP="00E46215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</w:tr>
      <w:tr w:rsidR="00E46215" w:rsidTr="005A1918">
        <w:trPr>
          <w:trHeight w:val="205"/>
        </w:trPr>
        <w:tc>
          <w:tcPr>
            <w:tcW w:w="6946" w:type="dxa"/>
            <w:shd w:val="clear" w:color="auto" w:fill="auto"/>
          </w:tcPr>
          <w:p w:rsidR="00E46215" w:rsidRDefault="005A1918" w:rsidP="00E46215">
            <w:pPr>
              <w:pStyle w:val="Lijstalinea"/>
              <w:numPr>
                <w:ilvl w:val="0"/>
                <w:numId w:val="5"/>
              </w:numPr>
              <w:ind w:right="384"/>
            </w:pPr>
            <w:r>
              <w:t>Trillingen</w:t>
            </w:r>
          </w:p>
        </w:tc>
        <w:tc>
          <w:tcPr>
            <w:tcW w:w="3403" w:type="dxa"/>
            <w:shd w:val="clear" w:color="auto" w:fill="auto"/>
          </w:tcPr>
          <w:p w:rsidR="00E46215" w:rsidRDefault="005A1918" w:rsidP="00E46215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</w:tr>
      <w:tr w:rsidR="005A1918" w:rsidTr="005A1918">
        <w:trPr>
          <w:trHeight w:val="205"/>
        </w:trPr>
        <w:tc>
          <w:tcPr>
            <w:tcW w:w="6946" w:type="dxa"/>
            <w:shd w:val="clear" w:color="auto" w:fill="auto"/>
          </w:tcPr>
          <w:p w:rsidR="005A1918" w:rsidRDefault="005A1918" w:rsidP="00E46215">
            <w:pPr>
              <w:pStyle w:val="Lijstalinea"/>
              <w:numPr>
                <w:ilvl w:val="0"/>
                <w:numId w:val="5"/>
              </w:numPr>
              <w:ind w:right="384"/>
            </w:pPr>
            <w:r>
              <w:t>Ioniserende of radioactieve stralen</w:t>
            </w:r>
          </w:p>
        </w:tc>
        <w:tc>
          <w:tcPr>
            <w:tcW w:w="3403" w:type="dxa"/>
            <w:shd w:val="clear" w:color="auto" w:fill="auto"/>
          </w:tcPr>
          <w:p w:rsidR="005A1918" w:rsidRPr="001D70A6" w:rsidRDefault="005A1918" w:rsidP="00E46215">
            <w:pPr>
              <w:jc w:val="center"/>
              <w:rPr>
                <w:rFonts w:ascii="Wingdings" w:hAnsi="Wingdings"/>
              </w:rPr>
            </w:pPr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</w:tr>
      <w:tr w:rsidR="005A1918" w:rsidTr="005A1918">
        <w:trPr>
          <w:trHeight w:val="205"/>
        </w:trPr>
        <w:tc>
          <w:tcPr>
            <w:tcW w:w="6946" w:type="dxa"/>
            <w:shd w:val="clear" w:color="auto" w:fill="auto"/>
          </w:tcPr>
          <w:p w:rsidR="005A1918" w:rsidRDefault="005A1918" w:rsidP="00E46215">
            <w:pPr>
              <w:pStyle w:val="Lijstalinea"/>
              <w:numPr>
                <w:ilvl w:val="0"/>
                <w:numId w:val="5"/>
              </w:numPr>
              <w:ind w:right="384"/>
            </w:pPr>
            <w:r>
              <w:t xml:space="preserve">Niet-ioniserende stralen, zoals radiogolven, </w:t>
            </w:r>
            <w:r w:rsidR="00422A68">
              <w:t>microgolven</w:t>
            </w:r>
            <w:r>
              <w:t>, IR, UV en laserstraling.</w:t>
            </w:r>
          </w:p>
        </w:tc>
        <w:tc>
          <w:tcPr>
            <w:tcW w:w="3403" w:type="dxa"/>
            <w:shd w:val="clear" w:color="auto" w:fill="auto"/>
          </w:tcPr>
          <w:p w:rsidR="005A1918" w:rsidRPr="001D70A6" w:rsidRDefault="005A1918" w:rsidP="00E46215">
            <w:pPr>
              <w:jc w:val="center"/>
              <w:rPr>
                <w:rFonts w:ascii="Wingdings" w:hAnsi="Wingdings"/>
              </w:rPr>
            </w:pPr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</w:tr>
      <w:tr w:rsidR="005A1918" w:rsidTr="005A1918">
        <w:trPr>
          <w:trHeight w:val="205"/>
        </w:trPr>
        <w:tc>
          <w:tcPr>
            <w:tcW w:w="6946" w:type="dxa"/>
            <w:shd w:val="clear" w:color="auto" w:fill="auto"/>
          </w:tcPr>
          <w:p w:rsidR="005A1918" w:rsidRDefault="005A1918" w:rsidP="00E46215">
            <w:pPr>
              <w:pStyle w:val="Lijstalinea"/>
              <w:numPr>
                <w:ilvl w:val="0"/>
                <w:numId w:val="5"/>
              </w:numPr>
              <w:ind w:right="384"/>
            </w:pPr>
            <w:r>
              <w:t>Elektrische risico’s</w:t>
            </w:r>
          </w:p>
        </w:tc>
        <w:tc>
          <w:tcPr>
            <w:tcW w:w="3403" w:type="dxa"/>
            <w:shd w:val="clear" w:color="auto" w:fill="auto"/>
          </w:tcPr>
          <w:p w:rsidR="005A1918" w:rsidRPr="001D70A6" w:rsidRDefault="005A1918" w:rsidP="00E46215">
            <w:pPr>
              <w:jc w:val="center"/>
              <w:rPr>
                <w:rFonts w:ascii="Wingdings" w:hAnsi="Wingdings"/>
              </w:rPr>
            </w:pPr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</w:tr>
      <w:tr w:rsidR="005A1918" w:rsidTr="005A1918">
        <w:trPr>
          <w:trHeight w:val="205"/>
        </w:trPr>
        <w:tc>
          <w:tcPr>
            <w:tcW w:w="6946" w:type="dxa"/>
            <w:shd w:val="clear" w:color="auto" w:fill="auto"/>
          </w:tcPr>
          <w:p w:rsidR="005A1918" w:rsidRDefault="005A1918" w:rsidP="005A1918">
            <w:pPr>
              <w:pStyle w:val="Lijstalinea"/>
              <w:numPr>
                <w:ilvl w:val="0"/>
                <w:numId w:val="5"/>
              </w:numPr>
              <w:ind w:right="384"/>
            </w:pPr>
            <w:r>
              <w:t>Vochtigheid: ………………………………………………</w:t>
            </w:r>
          </w:p>
        </w:tc>
        <w:tc>
          <w:tcPr>
            <w:tcW w:w="3403" w:type="dxa"/>
            <w:shd w:val="clear" w:color="auto" w:fill="auto"/>
          </w:tcPr>
          <w:p w:rsidR="005A1918" w:rsidRPr="001D70A6" w:rsidRDefault="005A1918" w:rsidP="00E46215">
            <w:pPr>
              <w:jc w:val="center"/>
              <w:rPr>
                <w:rFonts w:ascii="Wingdings" w:hAnsi="Wingdings"/>
              </w:rPr>
            </w:pPr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</w:tr>
      <w:tr w:rsidR="005A1918" w:rsidTr="005A1918">
        <w:trPr>
          <w:trHeight w:val="205"/>
        </w:trPr>
        <w:tc>
          <w:tcPr>
            <w:tcW w:w="6946" w:type="dxa"/>
            <w:shd w:val="clear" w:color="auto" w:fill="auto"/>
          </w:tcPr>
          <w:p w:rsidR="005A1918" w:rsidRDefault="005A1918" w:rsidP="005A1918">
            <w:pPr>
              <w:pStyle w:val="Lijstalinea"/>
              <w:numPr>
                <w:ilvl w:val="0"/>
                <w:numId w:val="5"/>
              </w:numPr>
              <w:ind w:right="384"/>
            </w:pPr>
            <w:r>
              <w:t>Warmte (klimaat): ……………………………………..</w:t>
            </w:r>
          </w:p>
        </w:tc>
        <w:tc>
          <w:tcPr>
            <w:tcW w:w="3403" w:type="dxa"/>
            <w:shd w:val="clear" w:color="auto" w:fill="auto"/>
          </w:tcPr>
          <w:p w:rsidR="005A1918" w:rsidRPr="005A1918" w:rsidRDefault="005A1918" w:rsidP="005A1918">
            <w:pPr>
              <w:jc w:val="center"/>
            </w:pPr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</w:tr>
      <w:tr w:rsidR="005A1918" w:rsidTr="005A1918">
        <w:trPr>
          <w:trHeight w:val="205"/>
        </w:trPr>
        <w:tc>
          <w:tcPr>
            <w:tcW w:w="6946" w:type="dxa"/>
            <w:shd w:val="clear" w:color="auto" w:fill="auto"/>
          </w:tcPr>
          <w:p w:rsidR="005A1918" w:rsidRDefault="005A1918" w:rsidP="005A1918">
            <w:pPr>
              <w:pStyle w:val="Lijstalinea"/>
              <w:numPr>
                <w:ilvl w:val="0"/>
                <w:numId w:val="5"/>
              </w:numPr>
              <w:ind w:right="384"/>
            </w:pPr>
            <w:r>
              <w:t>Koude (klimaat): ………………………………………..</w:t>
            </w:r>
          </w:p>
        </w:tc>
        <w:tc>
          <w:tcPr>
            <w:tcW w:w="3403" w:type="dxa"/>
            <w:shd w:val="clear" w:color="auto" w:fill="auto"/>
          </w:tcPr>
          <w:p w:rsidR="005A1918" w:rsidRPr="001D70A6" w:rsidRDefault="005A1918" w:rsidP="005A1918">
            <w:pPr>
              <w:jc w:val="center"/>
              <w:rPr>
                <w:rFonts w:ascii="Wingdings" w:hAnsi="Wingdings"/>
              </w:rPr>
            </w:pPr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</w:tr>
      <w:tr w:rsidR="005A1918" w:rsidTr="005A1918">
        <w:trPr>
          <w:trHeight w:val="205"/>
        </w:trPr>
        <w:tc>
          <w:tcPr>
            <w:tcW w:w="6946" w:type="dxa"/>
            <w:shd w:val="clear" w:color="auto" w:fill="auto"/>
          </w:tcPr>
          <w:p w:rsidR="005A1918" w:rsidRDefault="005A1918" w:rsidP="005A1918">
            <w:pPr>
              <w:pStyle w:val="Lijstalinea"/>
              <w:numPr>
                <w:ilvl w:val="0"/>
                <w:numId w:val="5"/>
              </w:numPr>
              <w:ind w:right="384"/>
            </w:pPr>
            <w:r>
              <w:t>Hitte (brandwonden): ……………………………….</w:t>
            </w:r>
          </w:p>
        </w:tc>
        <w:tc>
          <w:tcPr>
            <w:tcW w:w="3403" w:type="dxa"/>
            <w:shd w:val="clear" w:color="auto" w:fill="auto"/>
          </w:tcPr>
          <w:p w:rsidR="005A1918" w:rsidRPr="001D70A6" w:rsidRDefault="005A1918" w:rsidP="005A1918">
            <w:pPr>
              <w:jc w:val="center"/>
              <w:rPr>
                <w:rFonts w:ascii="Wingdings" w:hAnsi="Wingdings"/>
              </w:rPr>
            </w:pPr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</w:tr>
      <w:tr w:rsidR="005A1918" w:rsidTr="005A1918">
        <w:trPr>
          <w:trHeight w:val="205"/>
        </w:trPr>
        <w:tc>
          <w:tcPr>
            <w:tcW w:w="6946" w:type="dxa"/>
            <w:shd w:val="clear" w:color="auto" w:fill="auto"/>
          </w:tcPr>
          <w:p w:rsidR="005A1918" w:rsidRDefault="005A1918" w:rsidP="005A1918">
            <w:pPr>
              <w:pStyle w:val="Lijstalinea"/>
              <w:numPr>
                <w:ilvl w:val="0"/>
                <w:numId w:val="5"/>
              </w:numPr>
              <w:ind w:right="384"/>
            </w:pPr>
            <w:r>
              <w:t>Andere: ……………………………………………………..</w:t>
            </w:r>
          </w:p>
        </w:tc>
        <w:tc>
          <w:tcPr>
            <w:tcW w:w="3403" w:type="dxa"/>
            <w:shd w:val="clear" w:color="auto" w:fill="auto"/>
          </w:tcPr>
          <w:p w:rsidR="005A1918" w:rsidRPr="001D70A6" w:rsidRDefault="005A1918" w:rsidP="005A1918">
            <w:pPr>
              <w:jc w:val="center"/>
              <w:rPr>
                <w:rFonts w:ascii="Wingdings" w:hAnsi="Wingdings"/>
              </w:rPr>
            </w:pPr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</w:tr>
      <w:tr w:rsidR="005A1918" w:rsidTr="00E46215">
        <w:trPr>
          <w:trHeight w:val="205"/>
        </w:trPr>
        <w:tc>
          <w:tcPr>
            <w:tcW w:w="6946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5A1918" w:rsidRDefault="005A1918" w:rsidP="005A1918">
            <w:pPr>
              <w:pStyle w:val="Lijstalinea"/>
              <w:numPr>
                <w:ilvl w:val="0"/>
                <w:numId w:val="5"/>
              </w:numPr>
              <w:ind w:right="384"/>
            </w:pPr>
            <w:r>
              <w:t>Andere: ……………………………………………………..</w:t>
            </w:r>
          </w:p>
        </w:tc>
        <w:tc>
          <w:tcPr>
            <w:tcW w:w="3403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5A1918" w:rsidRPr="001D70A6" w:rsidRDefault="005A1918" w:rsidP="005A1918">
            <w:pPr>
              <w:jc w:val="center"/>
              <w:rPr>
                <w:rFonts w:ascii="Wingdings" w:hAnsi="Wingdings"/>
              </w:rPr>
            </w:pPr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</w:tr>
    </w:tbl>
    <w:p w:rsidR="005A1918" w:rsidRDefault="005A1918" w:rsidP="005A1918">
      <w:pPr>
        <w:pStyle w:val="Lijstalinea"/>
        <w:ind w:left="-491"/>
      </w:pPr>
    </w:p>
    <w:p w:rsidR="002D153F" w:rsidRDefault="002D153F" w:rsidP="002D153F">
      <w:pPr>
        <w:pStyle w:val="Lijstalinea"/>
        <w:numPr>
          <w:ilvl w:val="0"/>
          <w:numId w:val="2"/>
        </w:numPr>
        <w:ind w:hanging="76"/>
      </w:pPr>
      <w:r>
        <w:t>Werken met verhoogd risico</w:t>
      </w:r>
      <w:r w:rsidR="00422A68">
        <w:t>:</w:t>
      </w:r>
    </w:p>
    <w:tbl>
      <w:tblPr>
        <w:tblStyle w:val="Tabelraster"/>
        <w:tblW w:w="10349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6946"/>
        <w:gridCol w:w="3403"/>
      </w:tblGrid>
      <w:tr w:rsidR="00422A68" w:rsidTr="00E36A0C">
        <w:trPr>
          <w:trHeight w:val="205"/>
        </w:trPr>
        <w:tc>
          <w:tcPr>
            <w:tcW w:w="10349" w:type="dxa"/>
            <w:gridSpan w:val="2"/>
            <w:shd w:val="clear" w:color="auto" w:fill="EEECE1" w:themeFill="background2"/>
          </w:tcPr>
          <w:p w:rsidR="00422A68" w:rsidRPr="00EA0A8E" w:rsidRDefault="00422A68" w:rsidP="00E36A0C">
            <w:pPr>
              <w:jc w:val="center"/>
              <w:rPr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Hinderrisico</w:t>
            </w:r>
          </w:p>
        </w:tc>
      </w:tr>
      <w:tr w:rsidR="00422A68" w:rsidTr="00E36A0C">
        <w:trPr>
          <w:trHeight w:val="205"/>
        </w:trPr>
        <w:tc>
          <w:tcPr>
            <w:tcW w:w="6946" w:type="dxa"/>
            <w:shd w:val="clear" w:color="auto" w:fill="auto"/>
          </w:tcPr>
          <w:p w:rsidR="00422A68" w:rsidRPr="00E46215" w:rsidRDefault="00422A68" w:rsidP="00422A68">
            <w:pPr>
              <w:pStyle w:val="Lijstalinea"/>
              <w:numPr>
                <w:ilvl w:val="0"/>
                <w:numId w:val="6"/>
              </w:numPr>
              <w:ind w:right="384"/>
              <w:rPr>
                <w:rFonts w:cs="Arial"/>
                <w:b/>
                <w:sz w:val="24"/>
                <w:szCs w:val="24"/>
              </w:rPr>
            </w:pPr>
            <w:r>
              <w:t xml:space="preserve">B-VCA-opleiding verreist </w:t>
            </w:r>
          </w:p>
        </w:tc>
        <w:tc>
          <w:tcPr>
            <w:tcW w:w="3403" w:type="dxa"/>
            <w:shd w:val="clear" w:color="auto" w:fill="auto"/>
          </w:tcPr>
          <w:p w:rsidR="00422A68" w:rsidRDefault="00422A68" w:rsidP="00E36A0C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</w:tr>
      <w:tr w:rsidR="00422A68" w:rsidTr="00E36A0C">
        <w:trPr>
          <w:trHeight w:val="205"/>
        </w:trPr>
        <w:tc>
          <w:tcPr>
            <w:tcW w:w="6946" w:type="dxa"/>
            <w:shd w:val="clear" w:color="auto" w:fill="auto"/>
          </w:tcPr>
          <w:p w:rsidR="00422A68" w:rsidRDefault="00422A68" w:rsidP="00422A68">
            <w:pPr>
              <w:pStyle w:val="Lijstalinea"/>
              <w:numPr>
                <w:ilvl w:val="0"/>
                <w:numId w:val="6"/>
              </w:numPr>
              <w:ind w:right="384"/>
            </w:pPr>
            <w:r>
              <w:t>Werken met een specifieke opleiding:</w:t>
            </w:r>
          </w:p>
          <w:p w:rsidR="00422A68" w:rsidRPr="00E46215" w:rsidRDefault="00422A68" w:rsidP="00422A68">
            <w:pPr>
              <w:pStyle w:val="Lijstalinea"/>
              <w:ind w:left="360" w:right="384"/>
            </w:pPr>
            <w:r>
              <w:t>……………………………………………………………………………………………………….</w:t>
            </w:r>
          </w:p>
        </w:tc>
        <w:tc>
          <w:tcPr>
            <w:tcW w:w="3403" w:type="dxa"/>
            <w:shd w:val="clear" w:color="auto" w:fill="auto"/>
          </w:tcPr>
          <w:p w:rsidR="00422A68" w:rsidRDefault="00422A68" w:rsidP="00E36A0C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</w:tr>
      <w:tr w:rsidR="00422A68" w:rsidTr="00E36A0C">
        <w:trPr>
          <w:trHeight w:val="205"/>
        </w:trPr>
        <w:tc>
          <w:tcPr>
            <w:tcW w:w="6946" w:type="dxa"/>
            <w:shd w:val="clear" w:color="auto" w:fill="auto"/>
          </w:tcPr>
          <w:p w:rsidR="00422A68" w:rsidRDefault="00422A68" w:rsidP="00422A68">
            <w:pPr>
              <w:pStyle w:val="Lijstalinea"/>
              <w:numPr>
                <w:ilvl w:val="0"/>
                <w:numId w:val="6"/>
              </w:numPr>
              <w:ind w:right="384"/>
            </w:pPr>
            <w:r>
              <w:t>Werken met vergunningen:</w:t>
            </w:r>
          </w:p>
          <w:p w:rsidR="00422A68" w:rsidRDefault="00422A68" w:rsidP="00422A68">
            <w:pPr>
              <w:pStyle w:val="Lijstalinea"/>
              <w:ind w:left="360" w:right="384"/>
            </w:pPr>
            <w:r>
              <w:t>……………………………………………………………………………………………………….</w:t>
            </w:r>
          </w:p>
        </w:tc>
        <w:tc>
          <w:tcPr>
            <w:tcW w:w="3403" w:type="dxa"/>
            <w:shd w:val="clear" w:color="auto" w:fill="auto"/>
          </w:tcPr>
          <w:p w:rsidR="00422A68" w:rsidRDefault="00422A68" w:rsidP="00E36A0C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</w:tr>
      <w:tr w:rsidR="00422A68" w:rsidTr="00E36A0C">
        <w:trPr>
          <w:trHeight w:val="205"/>
        </w:trPr>
        <w:tc>
          <w:tcPr>
            <w:tcW w:w="6946" w:type="dxa"/>
            <w:shd w:val="clear" w:color="auto" w:fill="auto"/>
          </w:tcPr>
          <w:p w:rsidR="00422A68" w:rsidRDefault="00422A68" w:rsidP="00422A68">
            <w:pPr>
              <w:pStyle w:val="Lijstalinea"/>
              <w:numPr>
                <w:ilvl w:val="0"/>
                <w:numId w:val="6"/>
              </w:numPr>
              <w:ind w:right="384"/>
            </w:pPr>
            <w:r>
              <w:t>Taken van verhoogde waakzaamheid</w:t>
            </w:r>
          </w:p>
        </w:tc>
        <w:tc>
          <w:tcPr>
            <w:tcW w:w="3403" w:type="dxa"/>
            <w:shd w:val="clear" w:color="auto" w:fill="auto"/>
          </w:tcPr>
          <w:p w:rsidR="00422A68" w:rsidRDefault="00422A68" w:rsidP="00E36A0C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</w:tr>
      <w:tr w:rsidR="00422A68" w:rsidTr="00E36A0C">
        <w:trPr>
          <w:trHeight w:val="205"/>
        </w:trPr>
        <w:tc>
          <w:tcPr>
            <w:tcW w:w="6946" w:type="dxa"/>
            <w:shd w:val="clear" w:color="auto" w:fill="auto"/>
          </w:tcPr>
          <w:p w:rsidR="00422A68" w:rsidRDefault="00422A68" w:rsidP="00422A68">
            <w:pPr>
              <w:pStyle w:val="Lijstalinea"/>
              <w:numPr>
                <w:ilvl w:val="0"/>
                <w:numId w:val="6"/>
              </w:numPr>
              <w:ind w:right="384"/>
            </w:pPr>
            <w:r>
              <w:t>Andere: …………………………………………………………………………………………</w:t>
            </w:r>
          </w:p>
        </w:tc>
        <w:tc>
          <w:tcPr>
            <w:tcW w:w="3403" w:type="dxa"/>
            <w:shd w:val="clear" w:color="auto" w:fill="auto"/>
          </w:tcPr>
          <w:p w:rsidR="00422A68" w:rsidRDefault="00422A68" w:rsidP="00E36A0C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</w:tr>
    </w:tbl>
    <w:p w:rsidR="005A1918" w:rsidRDefault="005A1918" w:rsidP="005A1918"/>
    <w:p w:rsidR="002D153F" w:rsidRDefault="002D153F" w:rsidP="002D153F">
      <w:pPr>
        <w:pStyle w:val="Lijstalinea"/>
        <w:numPr>
          <w:ilvl w:val="0"/>
          <w:numId w:val="2"/>
        </w:numPr>
        <w:ind w:hanging="76"/>
      </w:pPr>
      <w:r>
        <w:t>Activiteiten verbonden aan voedingswaren</w:t>
      </w:r>
    </w:p>
    <w:p w:rsidR="00422A68" w:rsidRDefault="00422A68" w:rsidP="00422A68">
      <w:pPr>
        <w:ind w:left="-851" w:firstLine="284"/>
      </w:pPr>
      <w:r w:rsidRPr="00422A68">
        <w:rPr>
          <w:rFonts w:ascii="Wingdings" w:hAnsi="Wingdings"/>
        </w:rPr>
        <w:t></w:t>
      </w:r>
      <w:r>
        <w:t xml:space="preserve">  nee</w:t>
      </w:r>
      <w:r>
        <w:tab/>
      </w:r>
      <w:r>
        <w:tab/>
      </w:r>
      <w:r w:rsidRPr="00422A68">
        <w:rPr>
          <w:rFonts w:ascii="Wingdings" w:hAnsi="Wingdings"/>
        </w:rPr>
        <w:t></w:t>
      </w:r>
      <w:r>
        <w:t xml:space="preserve">  ja</w:t>
      </w:r>
      <w:r>
        <w:tab/>
      </w:r>
      <w:r>
        <w:tab/>
        <w:t>welke:</w:t>
      </w:r>
      <w:r>
        <w:tab/>
        <w:t>1. ………………………………….</w:t>
      </w:r>
    </w:p>
    <w:p w:rsidR="00422A68" w:rsidRDefault="00422A68" w:rsidP="00422A68">
      <w:pPr>
        <w:ind w:left="1981" w:firstLine="1559"/>
      </w:pPr>
      <w:r>
        <w:t>2. ………………………………….</w:t>
      </w:r>
    </w:p>
    <w:p w:rsidR="002D153F" w:rsidRDefault="002D153F" w:rsidP="002D153F">
      <w:pPr>
        <w:pStyle w:val="Lijstalinea"/>
        <w:numPr>
          <w:ilvl w:val="0"/>
          <w:numId w:val="2"/>
        </w:numPr>
        <w:ind w:hanging="76"/>
      </w:pPr>
      <w:r>
        <w:t>Vereisten van de stagegever jegens de stagiair(e):</w:t>
      </w:r>
    </w:p>
    <w:tbl>
      <w:tblPr>
        <w:tblStyle w:val="Tabelraster"/>
        <w:tblW w:w="10348" w:type="dxa"/>
        <w:tblInd w:w="-459" w:type="dxa"/>
        <w:tblLook w:val="04A0" w:firstRow="1" w:lastRow="0" w:firstColumn="1" w:lastColumn="0" w:noHBand="0" w:noVBand="1"/>
      </w:tblPr>
      <w:tblGrid>
        <w:gridCol w:w="4111"/>
        <w:gridCol w:w="2268"/>
        <w:gridCol w:w="3969"/>
      </w:tblGrid>
      <w:tr w:rsidR="003A1E36" w:rsidTr="003A1E36">
        <w:tc>
          <w:tcPr>
            <w:tcW w:w="4111" w:type="dxa"/>
            <w:tcBorders>
              <w:right w:val="nil"/>
            </w:tcBorders>
            <w:shd w:val="clear" w:color="auto" w:fill="EEECE1" w:themeFill="background2"/>
          </w:tcPr>
          <w:p w:rsidR="003A1E36" w:rsidRDefault="003A1E36" w:rsidP="003A1E36">
            <w:r>
              <w:rPr>
                <w:rFonts w:cs="Arial"/>
                <w:b/>
                <w:sz w:val="24"/>
                <w:szCs w:val="24"/>
              </w:rPr>
              <w:t>Vereisten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EEECE1" w:themeFill="background2"/>
          </w:tcPr>
          <w:p w:rsidR="003A1E36" w:rsidRDefault="003A1E36" w:rsidP="003A1E36"/>
        </w:tc>
        <w:tc>
          <w:tcPr>
            <w:tcW w:w="3969" w:type="dxa"/>
            <w:tcBorders>
              <w:left w:val="nil"/>
            </w:tcBorders>
            <w:shd w:val="clear" w:color="auto" w:fill="EEECE1" w:themeFill="background2"/>
          </w:tcPr>
          <w:p w:rsidR="003A1E36" w:rsidRDefault="003A1E36" w:rsidP="003A1E36">
            <w:pPr>
              <w:jc w:val="right"/>
            </w:pPr>
            <w:r>
              <w:rPr>
                <w:rFonts w:cs="Arial"/>
                <w:b/>
                <w:sz w:val="24"/>
                <w:szCs w:val="24"/>
              </w:rPr>
              <w:t>Omschrijving</w:t>
            </w:r>
          </w:p>
        </w:tc>
      </w:tr>
      <w:tr w:rsidR="003A1E36" w:rsidTr="003A1E36">
        <w:tc>
          <w:tcPr>
            <w:tcW w:w="4111" w:type="dxa"/>
          </w:tcPr>
          <w:p w:rsidR="003A1E36" w:rsidRDefault="003A1E36" w:rsidP="003A1E36">
            <w:pPr>
              <w:pStyle w:val="Lijstalinea"/>
              <w:numPr>
                <w:ilvl w:val="0"/>
                <w:numId w:val="7"/>
              </w:numPr>
            </w:pPr>
            <w:r>
              <w:t>Geen hoogtevrees</w:t>
            </w:r>
          </w:p>
        </w:tc>
        <w:tc>
          <w:tcPr>
            <w:tcW w:w="2268" w:type="dxa"/>
          </w:tcPr>
          <w:p w:rsidR="003A1E36" w:rsidRDefault="003A1E36" w:rsidP="003A1E36"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  <w:tc>
          <w:tcPr>
            <w:tcW w:w="3969" w:type="dxa"/>
          </w:tcPr>
          <w:p w:rsidR="003A1E36" w:rsidRDefault="003A1E36" w:rsidP="003A1E36">
            <w:pPr>
              <w:jc w:val="right"/>
            </w:pPr>
            <w:r>
              <w:t>Steile trappen, hoge werkplatformen / torens</w:t>
            </w:r>
          </w:p>
        </w:tc>
      </w:tr>
      <w:tr w:rsidR="003A1E36" w:rsidTr="003A1E36">
        <w:tc>
          <w:tcPr>
            <w:tcW w:w="4111" w:type="dxa"/>
          </w:tcPr>
          <w:p w:rsidR="003A1E36" w:rsidRDefault="003A1E36" w:rsidP="003A1E36">
            <w:pPr>
              <w:pStyle w:val="Lijstalinea"/>
              <w:numPr>
                <w:ilvl w:val="0"/>
                <w:numId w:val="7"/>
              </w:numPr>
            </w:pPr>
            <w:r>
              <w:t>Behendigheid</w:t>
            </w:r>
          </w:p>
        </w:tc>
        <w:tc>
          <w:tcPr>
            <w:tcW w:w="2268" w:type="dxa"/>
          </w:tcPr>
          <w:p w:rsidR="003A1E36" w:rsidRDefault="003A1E36" w:rsidP="003A1E36"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  <w:tc>
          <w:tcPr>
            <w:tcW w:w="3969" w:type="dxa"/>
          </w:tcPr>
          <w:p w:rsidR="003A1E36" w:rsidRDefault="003A1E36" w:rsidP="003A1E36">
            <w:pPr>
              <w:jc w:val="right"/>
            </w:pPr>
            <w:r>
              <w:t>Smalle doorgangen, beperkte bewegingsruimte, andere</w:t>
            </w:r>
          </w:p>
        </w:tc>
      </w:tr>
      <w:tr w:rsidR="003A1E36" w:rsidTr="003A1E36">
        <w:tc>
          <w:tcPr>
            <w:tcW w:w="4111" w:type="dxa"/>
          </w:tcPr>
          <w:p w:rsidR="003A1E36" w:rsidRDefault="003A1E36" w:rsidP="003A1E36">
            <w:pPr>
              <w:pStyle w:val="Lijstalinea"/>
              <w:numPr>
                <w:ilvl w:val="0"/>
                <w:numId w:val="7"/>
              </w:numPr>
            </w:pPr>
            <w:r>
              <w:t>Grote spierkracht en uithouding</w:t>
            </w:r>
          </w:p>
        </w:tc>
        <w:tc>
          <w:tcPr>
            <w:tcW w:w="2268" w:type="dxa"/>
          </w:tcPr>
          <w:p w:rsidR="003A1E36" w:rsidRDefault="003A1E36" w:rsidP="003A1E36"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  <w:tc>
          <w:tcPr>
            <w:tcW w:w="3969" w:type="dxa"/>
          </w:tcPr>
          <w:p w:rsidR="003A1E36" w:rsidRDefault="003A1E36" w:rsidP="003A1E36">
            <w:pPr>
              <w:jc w:val="right"/>
            </w:pPr>
            <w:r>
              <w:t>Langdurig staand werk</w:t>
            </w:r>
          </w:p>
        </w:tc>
      </w:tr>
      <w:tr w:rsidR="003A1E36" w:rsidTr="003A1E36">
        <w:tc>
          <w:tcPr>
            <w:tcW w:w="4111" w:type="dxa"/>
          </w:tcPr>
          <w:p w:rsidR="003A1E36" w:rsidRDefault="003A1E36" w:rsidP="003A1E36">
            <w:pPr>
              <w:pStyle w:val="Lijstalinea"/>
              <w:numPr>
                <w:ilvl w:val="0"/>
                <w:numId w:val="7"/>
              </w:numPr>
            </w:pPr>
            <w:r>
              <w:t>Afgezonderd werk</w:t>
            </w:r>
          </w:p>
        </w:tc>
        <w:tc>
          <w:tcPr>
            <w:tcW w:w="2268" w:type="dxa"/>
          </w:tcPr>
          <w:p w:rsidR="003A1E36" w:rsidRDefault="003A1E36" w:rsidP="003A1E36"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  <w:tc>
          <w:tcPr>
            <w:tcW w:w="3969" w:type="dxa"/>
          </w:tcPr>
          <w:p w:rsidR="003A1E36" w:rsidRDefault="003A1E36" w:rsidP="003A1E36">
            <w:pPr>
              <w:jc w:val="right"/>
            </w:pPr>
          </w:p>
        </w:tc>
      </w:tr>
      <w:tr w:rsidR="003A1E36" w:rsidTr="003A1E36">
        <w:tc>
          <w:tcPr>
            <w:tcW w:w="4111" w:type="dxa"/>
          </w:tcPr>
          <w:p w:rsidR="003A1E36" w:rsidRDefault="003A1E36" w:rsidP="003A1E36">
            <w:pPr>
              <w:pStyle w:val="Lijstalinea"/>
              <w:numPr>
                <w:ilvl w:val="0"/>
                <w:numId w:val="7"/>
              </w:numPr>
            </w:pPr>
            <w:r>
              <w:t>Rijbewijs, type: …………………….</w:t>
            </w:r>
          </w:p>
        </w:tc>
        <w:tc>
          <w:tcPr>
            <w:tcW w:w="2268" w:type="dxa"/>
          </w:tcPr>
          <w:p w:rsidR="003A1E36" w:rsidRDefault="003A1E36" w:rsidP="003A1E36"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  <w:tc>
          <w:tcPr>
            <w:tcW w:w="3969" w:type="dxa"/>
          </w:tcPr>
          <w:p w:rsidR="003A1E36" w:rsidRDefault="003A1E36" w:rsidP="003A1E36">
            <w:pPr>
              <w:jc w:val="right"/>
            </w:pPr>
          </w:p>
        </w:tc>
      </w:tr>
      <w:tr w:rsidR="003A1E36" w:rsidTr="003A1E36">
        <w:tc>
          <w:tcPr>
            <w:tcW w:w="4111" w:type="dxa"/>
          </w:tcPr>
          <w:p w:rsidR="003A1E36" w:rsidRDefault="003A1E36" w:rsidP="003A1E36">
            <w:pPr>
              <w:pStyle w:val="Lijstalinea"/>
              <w:numPr>
                <w:ilvl w:val="0"/>
                <w:numId w:val="7"/>
              </w:numPr>
            </w:pPr>
            <w:r>
              <w:t>EHBO-opleiding</w:t>
            </w:r>
          </w:p>
        </w:tc>
        <w:tc>
          <w:tcPr>
            <w:tcW w:w="2268" w:type="dxa"/>
          </w:tcPr>
          <w:p w:rsidR="003A1E36" w:rsidRDefault="003A1E36" w:rsidP="003A1E36"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  <w:tc>
          <w:tcPr>
            <w:tcW w:w="3969" w:type="dxa"/>
          </w:tcPr>
          <w:p w:rsidR="003A1E36" w:rsidRDefault="003A1E36" w:rsidP="003A1E36">
            <w:pPr>
              <w:jc w:val="right"/>
            </w:pPr>
          </w:p>
        </w:tc>
      </w:tr>
      <w:tr w:rsidR="003A1E36" w:rsidTr="003A1E36">
        <w:tc>
          <w:tcPr>
            <w:tcW w:w="4111" w:type="dxa"/>
          </w:tcPr>
          <w:p w:rsidR="003A1E36" w:rsidRDefault="003A1E36" w:rsidP="003A1E36">
            <w:pPr>
              <w:pStyle w:val="Lijstalinea"/>
              <w:numPr>
                <w:ilvl w:val="0"/>
                <w:numId w:val="7"/>
              </w:numPr>
            </w:pPr>
            <w:r>
              <w:t>Rookverbod</w:t>
            </w:r>
          </w:p>
        </w:tc>
        <w:tc>
          <w:tcPr>
            <w:tcW w:w="2268" w:type="dxa"/>
          </w:tcPr>
          <w:p w:rsidR="003A1E36" w:rsidRDefault="003A1E36" w:rsidP="003A1E36"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  <w:tc>
          <w:tcPr>
            <w:tcW w:w="3969" w:type="dxa"/>
          </w:tcPr>
          <w:p w:rsidR="003A1E36" w:rsidRDefault="003A1E36" w:rsidP="003A1E36">
            <w:pPr>
              <w:jc w:val="right"/>
            </w:pPr>
            <w:r>
              <w:t>Algemene regel</w:t>
            </w:r>
          </w:p>
        </w:tc>
      </w:tr>
      <w:tr w:rsidR="003A1E36" w:rsidTr="003A1E36">
        <w:tc>
          <w:tcPr>
            <w:tcW w:w="4111" w:type="dxa"/>
          </w:tcPr>
          <w:p w:rsidR="003A1E36" w:rsidRDefault="003A1E36" w:rsidP="003A1E36">
            <w:pPr>
              <w:pStyle w:val="Lijstalinea"/>
              <w:numPr>
                <w:ilvl w:val="0"/>
                <w:numId w:val="7"/>
              </w:numPr>
            </w:pPr>
            <w:r>
              <w:t>Eetverbod tijdens werkzaamheden</w:t>
            </w:r>
          </w:p>
        </w:tc>
        <w:tc>
          <w:tcPr>
            <w:tcW w:w="2268" w:type="dxa"/>
          </w:tcPr>
          <w:p w:rsidR="003A1E36" w:rsidRDefault="003A1E36" w:rsidP="003A1E36"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  <w:tc>
          <w:tcPr>
            <w:tcW w:w="3969" w:type="dxa"/>
          </w:tcPr>
          <w:p w:rsidR="003A1E36" w:rsidRDefault="003A1E36" w:rsidP="003A1E36">
            <w:pPr>
              <w:jc w:val="right"/>
            </w:pPr>
            <w:r>
              <w:t>Algemene regel</w:t>
            </w:r>
          </w:p>
        </w:tc>
      </w:tr>
      <w:tr w:rsidR="003A1E36" w:rsidTr="003A1E36">
        <w:tc>
          <w:tcPr>
            <w:tcW w:w="4111" w:type="dxa"/>
          </w:tcPr>
          <w:p w:rsidR="003A1E36" w:rsidRDefault="003A1E36" w:rsidP="003A1E36">
            <w:pPr>
              <w:pStyle w:val="Lijstalinea"/>
              <w:numPr>
                <w:ilvl w:val="0"/>
                <w:numId w:val="7"/>
              </w:numPr>
            </w:pPr>
            <w:r>
              <w:t>Andere: …………………………………………..</w:t>
            </w:r>
          </w:p>
        </w:tc>
        <w:tc>
          <w:tcPr>
            <w:tcW w:w="2268" w:type="dxa"/>
          </w:tcPr>
          <w:p w:rsidR="003A1E36" w:rsidRDefault="003A1E36" w:rsidP="003A1E36"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  <w:tc>
          <w:tcPr>
            <w:tcW w:w="3969" w:type="dxa"/>
          </w:tcPr>
          <w:p w:rsidR="003A1E36" w:rsidRDefault="003A1E36" w:rsidP="003A1E36">
            <w:pPr>
              <w:jc w:val="right"/>
            </w:pPr>
            <w:r>
              <w:t>………………………………………………………………</w:t>
            </w:r>
          </w:p>
        </w:tc>
      </w:tr>
    </w:tbl>
    <w:p w:rsidR="003A1E36" w:rsidRDefault="003A1E36" w:rsidP="003A1E36"/>
    <w:p w:rsidR="002D153F" w:rsidRDefault="002D153F" w:rsidP="002D153F">
      <w:pPr>
        <w:pStyle w:val="Lijstalinea"/>
        <w:numPr>
          <w:ilvl w:val="0"/>
          <w:numId w:val="2"/>
        </w:numPr>
        <w:ind w:hanging="76"/>
      </w:pPr>
      <w:r>
        <w:t>Onthaal en EHBO:</w:t>
      </w:r>
    </w:p>
    <w:tbl>
      <w:tblPr>
        <w:tblStyle w:val="Tabelraster"/>
        <w:tblW w:w="10348" w:type="dxa"/>
        <w:tblInd w:w="-459" w:type="dxa"/>
        <w:tblLook w:val="04A0" w:firstRow="1" w:lastRow="0" w:firstColumn="1" w:lastColumn="0" w:noHBand="0" w:noVBand="1"/>
      </w:tblPr>
      <w:tblGrid>
        <w:gridCol w:w="10348"/>
      </w:tblGrid>
      <w:tr w:rsidR="003A1E36" w:rsidTr="00E36A0C">
        <w:trPr>
          <w:trHeight w:val="205"/>
        </w:trPr>
        <w:tc>
          <w:tcPr>
            <w:tcW w:w="10348" w:type="dxa"/>
            <w:tcBorders>
              <w:bottom w:val="single" w:sz="4" w:space="0" w:color="000000" w:themeColor="text1"/>
            </w:tcBorders>
            <w:shd w:val="clear" w:color="auto" w:fill="EEECE1" w:themeFill="background2"/>
          </w:tcPr>
          <w:p w:rsidR="003A1E36" w:rsidRPr="00EA0A8E" w:rsidRDefault="003A1E36" w:rsidP="00E36A0C">
            <w:pPr>
              <w:jc w:val="center"/>
            </w:pPr>
            <w:r>
              <w:rPr>
                <w:rFonts w:cs="Arial"/>
                <w:b/>
                <w:sz w:val="24"/>
              </w:rPr>
              <w:t>Onthaal, EHBO, noodprocedure</w:t>
            </w:r>
          </w:p>
        </w:tc>
      </w:tr>
      <w:tr w:rsidR="003A1E36" w:rsidTr="003A1E36">
        <w:trPr>
          <w:trHeight w:val="2159"/>
        </w:trPr>
        <w:tc>
          <w:tcPr>
            <w:tcW w:w="10348" w:type="dxa"/>
            <w:tcBorders>
              <w:top w:val="nil"/>
            </w:tcBorders>
          </w:tcPr>
          <w:p w:rsidR="003A1E36" w:rsidRDefault="003A1E36" w:rsidP="003A1E36">
            <w:pPr>
              <w:ind w:right="384"/>
            </w:pPr>
            <w:r>
              <w:br/>
              <w:t xml:space="preserve">1. Info, noodprocedure,EHBO, e.d. worden bij het onthaal gegeven                 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  <w:p w:rsidR="003A1E36" w:rsidRDefault="003A1E36" w:rsidP="003A1E36">
            <w:pPr>
              <w:ind w:right="384"/>
            </w:pPr>
          </w:p>
          <w:p w:rsidR="003A1E36" w:rsidRDefault="003A1E36" w:rsidP="003A1E36">
            <w:pPr>
              <w:ind w:right="384"/>
            </w:pPr>
            <w:r>
              <w:t xml:space="preserve">2. EHBO-post op de werkplaats                                                                                 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 </w:t>
            </w:r>
          </w:p>
          <w:p w:rsidR="003A1E36" w:rsidRDefault="003A1E36" w:rsidP="003A1E36">
            <w:pPr>
              <w:ind w:right="384"/>
            </w:pPr>
          </w:p>
          <w:p w:rsidR="003A1E36" w:rsidRDefault="003A1E36" w:rsidP="003A1E36">
            <w:pPr>
              <w:ind w:right="384"/>
            </w:pPr>
            <w:r>
              <w:t xml:space="preserve">3. Naam </w:t>
            </w:r>
            <w:r w:rsidR="002F77BC">
              <w:t>preventieadviseur</w:t>
            </w:r>
            <w:r>
              <w:t>: ……………………………………………………………………………………………………………………………</w:t>
            </w:r>
          </w:p>
          <w:p w:rsidR="003A1E36" w:rsidRDefault="003A1E36" w:rsidP="003A1E36">
            <w:pPr>
              <w:ind w:right="384"/>
            </w:pPr>
            <w:r>
              <w:t xml:space="preserve">  </w:t>
            </w:r>
          </w:p>
          <w:p w:rsidR="003A1E36" w:rsidRDefault="003A1E36" w:rsidP="003A1E36">
            <w:pPr>
              <w:ind w:right="384"/>
            </w:pPr>
            <w:r>
              <w:t xml:space="preserve">    Tel: ……………………………………………  E-mail: ……………………………………………………………………………………………………</w:t>
            </w:r>
          </w:p>
          <w:p w:rsidR="003A1E36" w:rsidRDefault="003A1E36" w:rsidP="003A1E36">
            <w:pPr>
              <w:ind w:right="384"/>
            </w:pPr>
          </w:p>
        </w:tc>
      </w:tr>
      <w:tr w:rsidR="00E36A0C" w:rsidTr="00E36A0C">
        <w:trPr>
          <w:trHeight w:val="911"/>
        </w:trPr>
        <w:tc>
          <w:tcPr>
            <w:tcW w:w="10348" w:type="dxa"/>
          </w:tcPr>
          <w:p w:rsidR="00E36A0C" w:rsidRDefault="00E36A0C" w:rsidP="003A1E36">
            <w:r>
              <w:t>Externe dienst voor bescherming en preventie op het werk van de stagegever – werkgever:</w:t>
            </w:r>
            <w:r>
              <w:br/>
            </w:r>
            <w:r>
              <w:br/>
              <w:t>………………………………………………………………………………………………………  Tel: …………………………………………………………</w:t>
            </w:r>
          </w:p>
          <w:p w:rsidR="00E36A0C" w:rsidRDefault="00E36A0C" w:rsidP="003A1E36">
            <w:r>
              <w:br/>
              <w:t>E-mail: ………………………………………………………………………………………………………………………………………………………………</w:t>
            </w:r>
          </w:p>
          <w:p w:rsidR="00E36A0C" w:rsidRDefault="00E36A0C" w:rsidP="003A1E36">
            <w:r>
              <w:br/>
              <w:t>Naam arbeidsgeneesheer: ………………………………………………………………………………………………………………………………..</w:t>
            </w:r>
          </w:p>
        </w:tc>
      </w:tr>
    </w:tbl>
    <w:p w:rsidR="003A1E36" w:rsidRDefault="003A1E36" w:rsidP="003A1E36"/>
    <w:tbl>
      <w:tblPr>
        <w:tblStyle w:val="Tabelraster"/>
        <w:tblW w:w="10348" w:type="dxa"/>
        <w:tblInd w:w="-459" w:type="dxa"/>
        <w:tblLook w:val="04A0" w:firstRow="1" w:lastRow="0" w:firstColumn="1" w:lastColumn="0" w:noHBand="0" w:noVBand="1"/>
      </w:tblPr>
      <w:tblGrid>
        <w:gridCol w:w="10348"/>
      </w:tblGrid>
      <w:tr w:rsidR="00E36A0C" w:rsidTr="00E36A0C">
        <w:trPr>
          <w:trHeight w:val="896"/>
        </w:trPr>
        <w:tc>
          <w:tcPr>
            <w:tcW w:w="10348" w:type="dxa"/>
          </w:tcPr>
          <w:p w:rsidR="00E36A0C" w:rsidRDefault="00E36A0C" w:rsidP="003A1E36">
            <w:r>
              <w:t>Vertrouwenspersoon stagegever – werkgever:</w:t>
            </w:r>
          </w:p>
          <w:p w:rsidR="00E36A0C" w:rsidRDefault="00E36A0C" w:rsidP="003A1E36">
            <w:r>
              <w:br/>
              <w:t>Naam: ……………………………………………………………………………………… Tel: …………………………………………………………</w:t>
            </w:r>
          </w:p>
          <w:p w:rsidR="00E36A0C" w:rsidRDefault="00E36A0C" w:rsidP="003A1E36"/>
          <w:p w:rsidR="00E36A0C" w:rsidRDefault="00E36A0C" w:rsidP="003A1E36">
            <w:r>
              <w:t>E-mail: ………………………………………………………………………………………………………………………………………………………..</w:t>
            </w:r>
          </w:p>
          <w:p w:rsidR="00E36A0C" w:rsidRDefault="00E36A0C" w:rsidP="003A1E36"/>
        </w:tc>
      </w:tr>
    </w:tbl>
    <w:p w:rsidR="00E36A0C" w:rsidRDefault="00E36A0C" w:rsidP="003A1E36"/>
    <w:p w:rsidR="002D153F" w:rsidRDefault="002D153F" w:rsidP="002D153F">
      <w:pPr>
        <w:pStyle w:val="Lijstalinea"/>
        <w:numPr>
          <w:ilvl w:val="0"/>
          <w:numId w:val="2"/>
        </w:numPr>
        <w:ind w:hanging="76"/>
      </w:pPr>
      <w:r>
        <w:t>Werkkledij en persoonlijke beschermingsmiddelen:</w:t>
      </w:r>
    </w:p>
    <w:tbl>
      <w:tblPr>
        <w:tblStyle w:val="Tabelraster"/>
        <w:tblW w:w="10348" w:type="dxa"/>
        <w:tblInd w:w="-459" w:type="dxa"/>
        <w:tblLook w:val="04A0" w:firstRow="1" w:lastRow="0" w:firstColumn="1" w:lastColumn="0" w:noHBand="0" w:noVBand="1"/>
      </w:tblPr>
      <w:tblGrid>
        <w:gridCol w:w="4820"/>
        <w:gridCol w:w="2268"/>
        <w:gridCol w:w="3260"/>
      </w:tblGrid>
      <w:tr w:rsidR="00E36A0C" w:rsidTr="00E36A0C">
        <w:tc>
          <w:tcPr>
            <w:tcW w:w="10348" w:type="dxa"/>
            <w:gridSpan w:val="3"/>
            <w:shd w:val="clear" w:color="auto" w:fill="EEECE1" w:themeFill="background2"/>
          </w:tcPr>
          <w:p w:rsidR="00E36A0C" w:rsidRPr="00E36A0C" w:rsidRDefault="00E36A0C" w:rsidP="00E36A0C">
            <w:pPr>
              <w:jc w:val="center"/>
              <w:rPr>
                <w:sz w:val="18"/>
                <w:szCs w:val="18"/>
              </w:rPr>
            </w:pPr>
            <w:r>
              <w:rPr>
                <w:rFonts w:cs="Arial"/>
                <w:b/>
                <w:sz w:val="24"/>
                <w:szCs w:val="24"/>
              </w:rPr>
              <w:t xml:space="preserve">Werkkledij / </w:t>
            </w:r>
            <w:proofErr w:type="spellStart"/>
            <w:r>
              <w:rPr>
                <w:rFonts w:cs="Arial"/>
                <w:b/>
                <w:sz w:val="24"/>
                <w:szCs w:val="24"/>
              </w:rPr>
              <w:t>PBM’s</w:t>
            </w:r>
            <w:proofErr w:type="spellEnd"/>
            <w:r>
              <w:rPr>
                <w:rFonts w:cs="Arial"/>
                <w:b/>
                <w:sz w:val="24"/>
                <w:szCs w:val="24"/>
              </w:rPr>
              <w:t xml:space="preserve"> </w:t>
            </w:r>
            <w:r w:rsidRPr="00E36A0C">
              <w:rPr>
                <w:rFonts w:cs="Arial"/>
                <w:b/>
                <w:sz w:val="20"/>
                <w:szCs w:val="20"/>
              </w:rPr>
              <w:t>(PBM = persoonlijke beschermingsmiddelen)</w:t>
            </w:r>
          </w:p>
        </w:tc>
      </w:tr>
      <w:tr w:rsidR="00E36A0C" w:rsidTr="005E6479">
        <w:trPr>
          <w:trHeight w:val="1491"/>
        </w:trPr>
        <w:tc>
          <w:tcPr>
            <w:tcW w:w="4820" w:type="dxa"/>
            <w:vAlign w:val="center"/>
          </w:tcPr>
          <w:p w:rsidR="00E36A0C" w:rsidRDefault="00E36A0C" w:rsidP="00E36A0C">
            <w:pPr>
              <w:pStyle w:val="Lijstalinea"/>
              <w:ind w:left="0"/>
            </w:pPr>
            <w:r>
              <w:t xml:space="preserve">Duid aan welke </w:t>
            </w:r>
            <w:proofErr w:type="spellStart"/>
            <w:r>
              <w:t>PBM’s</w:t>
            </w:r>
            <w:proofErr w:type="spellEnd"/>
            <w:r>
              <w:t xml:space="preserve"> en vul type of bijzonderheden in.</w:t>
            </w:r>
          </w:p>
        </w:tc>
        <w:tc>
          <w:tcPr>
            <w:tcW w:w="2268" w:type="dxa"/>
          </w:tcPr>
          <w:p w:rsidR="00E36A0C" w:rsidRDefault="00E36A0C" w:rsidP="00E36A0C"/>
        </w:tc>
        <w:tc>
          <w:tcPr>
            <w:tcW w:w="3260" w:type="dxa"/>
            <w:vAlign w:val="center"/>
          </w:tcPr>
          <w:p w:rsidR="00E36A0C" w:rsidRDefault="00E36A0C" w:rsidP="00E36A0C">
            <w:pPr>
              <w:jc w:val="right"/>
            </w:pPr>
          </w:p>
          <w:p w:rsidR="00E36A0C" w:rsidRDefault="00E36A0C" w:rsidP="00E36A0C">
            <w:pPr>
              <w:jc w:val="right"/>
            </w:pPr>
            <w:r>
              <w:t>Vul type of bijzonderheden en verantwoordelijkheden in.</w:t>
            </w:r>
          </w:p>
          <w:p w:rsidR="00E36A0C" w:rsidRDefault="00E36A0C" w:rsidP="00E36A0C">
            <w:pPr>
              <w:pStyle w:val="Lijstalinea"/>
              <w:numPr>
                <w:ilvl w:val="0"/>
                <w:numId w:val="9"/>
              </w:numPr>
              <w:jc w:val="right"/>
            </w:pPr>
            <w:r>
              <w:t>S = stagegever</w:t>
            </w:r>
          </w:p>
          <w:p w:rsidR="00E36A0C" w:rsidRDefault="00E36A0C" w:rsidP="005E6479">
            <w:pPr>
              <w:pStyle w:val="Lijstalinea"/>
              <w:numPr>
                <w:ilvl w:val="0"/>
                <w:numId w:val="9"/>
              </w:numPr>
              <w:jc w:val="right"/>
            </w:pPr>
            <w:r>
              <w:t>ST = stagiair(e)</w:t>
            </w:r>
          </w:p>
        </w:tc>
      </w:tr>
      <w:tr w:rsidR="00E36A0C" w:rsidTr="00E36A0C">
        <w:tc>
          <w:tcPr>
            <w:tcW w:w="4820" w:type="dxa"/>
          </w:tcPr>
          <w:p w:rsidR="00E36A0C" w:rsidRDefault="00E36A0C" w:rsidP="00E36A0C">
            <w:pPr>
              <w:pStyle w:val="Lijstalinea"/>
              <w:numPr>
                <w:ilvl w:val="0"/>
                <w:numId w:val="8"/>
              </w:numPr>
            </w:pPr>
            <w:r>
              <w:t>Werkpak</w:t>
            </w:r>
          </w:p>
        </w:tc>
        <w:tc>
          <w:tcPr>
            <w:tcW w:w="2268" w:type="dxa"/>
          </w:tcPr>
          <w:p w:rsidR="00E36A0C" w:rsidRDefault="00E36A0C" w:rsidP="00E36A0C"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  <w:tc>
          <w:tcPr>
            <w:tcW w:w="3260" w:type="dxa"/>
          </w:tcPr>
          <w:p w:rsidR="00E36A0C" w:rsidRDefault="00E36A0C" w:rsidP="00E36A0C">
            <w:pPr>
              <w:jc w:val="right"/>
            </w:pPr>
            <w:r>
              <w:t>.………………………………………………...</w:t>
            </w:r>
          </w:p>
        </w:tc>
      </w:tr>
      <w:tr w:rsidR="00E36A0C" w:rsidTr="00E36A0C">
        <w:tc>
          <w:tcPr>
            <w:tcW w:w="4820" w:type="dxa"/>
          </w:tcPr>
          <w:p w:rsidR="00E36A0C" w:rsidRDefault="00E36A0C" w:rsidP="00E36A0C">
            <w:pPr>
              <w:pStyle w:val="Lijstalinea"/>
              <w:numPr>
                <w:ilvl w:val="0"/>
                <w:numId w:val="8"/>
              </w:numPr>
            </w:pPr>
            <w:r>
              <w:t>Handschoenen</w:t>
            </w:r>
          </w:p>
        </w:tc>
        <w:tc>
          <w:tcPr>
            <w:tcW w:w="2268" w:type="dxa"/>
          </w:tcPr>
          <w:p w:rsidR="00E36A0C" w:rsidRDefault="00E36A0C" w:rsidP="00E36A0C"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  <w:tc>
          <w:tcPr>
            <w:tcW w:w="3260" w:type="dxa"/>
          </w:tcPr>
          <w:p w:rsidR="00E36A0C" w:rsidRDefault="00E36A0C" w:rsidP="00E36A0C">
            <w:pPr>
              <w:jc w:val="right"/>
            </w:pPr>
            <w:r>
              <w:t>.………………………………………………...</w:t>
            </w:r>
          </w:p>
        </w:tc>
      </w:tr>
      <w:tr w:rsidR="00E36A0C" w:rsidTr="00E36A0C">
        <w:tc>
          <w:tcPr>
            <w:tcW w:w="4820" w:type="dxa"/>
          </w:tcPr>
          <w:p w:rsidR="00E36A0C" w:rsidRDefault="00E36A0C" w:rsidP="00E36A0C">
            <w:pPr>
              <w:pStyle w:val="Lijstalinea"/>
              <w:numPr>
                <w:ilvl w:val="0"/>
                <w:numId w:val="8"/>
              </w:numPr>
            </w:pPr>
            <w:r>
              <w:t>Andere: ……………………………………………………….</w:t>
            </w:r>
          </w:p>
        </w:tc>
        <w:tc>
          <w:tcPr>
            <w:tcW w:w="2268" w:type="dxa"/>
          </w:tcPr>
          <w:p w:rsidR="00E36A0C" w:rsidRDefault="00E36A0C" w:rsidP="00E36A0C"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  <w:tc>
          <w:tcPr>
            <w:tcW w:w="3260" w:type="dxa"/>
            <w:vAlign w:val="center"/>
          </w:tcPr>
          <w:p w:rsidR="00E36A0C" w:rsidRDefault="00E36A0C" w:rsidP="00E36A0C">
            <w:pPr>
              <w:jc w:val="center"/>
            </w:pPr>
            <w:r>
              <w:t>S - Stagegever</w:t>
            </w:r>
          </w:p>
        </w:tc>
      </w:tr>
      <w:tr w:rsidR="00E36A0C" w:rsidTr="005E6479">
        <w:tc>
          <w:tcPr>
            <w:tcW w:w="4820" w:type="dxa"/>
          </w:tcPr>
          <w:p w:rsidR="00E36A0C" w:rsidRDefault="00E36A0C" w:rsidP="00E36A0C">
            <w:pPr>
              <w:pStyle w:val="Lijstalinea"/>
              <w:numPr>
                <w:ilvl w:val="0"/>
                <w:numId w:val="8"/>
              </w:numPr>
            </w:pPr>
            <w:r>
              <w:t>Andere: ……………………………………………………….</w:t>
            </w:r>
          </w:p>
        </w:tc>
        <w:tc>
          <w:tcPr>
            <w:tcW w:w="2268" w:type="dxa"/>
          </w:tcPr>
          <w:p w:rsidR="00E36A0C" w:rsidRDefault="00E36A0C" w:rsidP="00E36A0C"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  <w:tc>
          <w:tcPr>
            <w:tcW w:w="3260" w:type="dxa"/>
            <w:vAlign w:val="center"/>
          </w:tcPr>
          <w:p w:rsidR="00E36A0C" w:rsidRDefault="00E36A0C" w:rsidP="005E6479">
            <w:pPr>
              <w:jc w:val="center"/>
            </w:pPr>
            <w:r>
              <w:t>S - Stagegever</w:t>
            </w:r>
          </w:p>
        </w:tc>
      </w:tr>
      <w:tr w:rsidR="00E36A0C" w:rsidTr="005E6479">
        <w:tc>
          <w:tcPr>
            <w:tcW w:w="4820" w:type="dxa"/>
          </w:tcPr>
          <w:p w:rsidR="00E36A0C" w:rsidRDefault="00E36A0C" w:rsidP="00E36A0C">
            <w:pPr>
              <w:pStyle w:val="Lijstalinea"/>
              <w:numPr>
                <w:ilvl w:val="0"/>
                <w:numId w:val="8"/>
              </w:numPr>
            </w:pPr>
            <w:r>
              <w:t>Andere: ……………………………………………………….</w:t>
            </w:r>
          </w:p>
        </w:tc>
        <w:tc>
          <w:tcPr>
            <w:tcW w:w="2268" w:type="dxa"/>
          </w:tcPr>
          <w:p w:rsidR="00E36A0C" w:rsidRDefault="00E36A0C" w:rsidP="00E36A0C"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  <w:tc>
          <w:tcPr>
            <w:tcW w:w="3260" w:type="dxa"/>
            <w:vAlign w:val="center"/>
          </w:tcPr>
          <w:p w:rsidR="00E36A0C" w:rsidRDefault="00E36A0C" w:rsidP="005E6479">
            <w:pPr>
              <w:jc w:val="center"/>
            </w:pPr>
            <w:r>
              <w:t>S - Stagegever</w:t>
            </w:r>
          </w:p>
        </w:tc>
      </w:tr>
      <w:tr w:rsidR="00E36A0C" w:rsidTr="005E6479">
        <w:tc>
          <w:tcPr>
            <w:tcW w:w="4820" w:type="dxa"/>
          </w:tcPr>
          <w:p w:rsidR="00E36A0C" w:rsidRDefault="00E36A0C" w:rsidP="00E36A0C">
            <w:pPr>
              <w:pStyle w:val="Lijstalinea"/>
              <w:numPr>
                <w:ilvl w:val="0"/>
                <w:numId w:val="8"/>
              </w:numPr>
            </w:pPr>
            <w:r>
              <w:t>Andere: ……………………………………………………….</w:t>
            </w:r>
          </w:p>
        </w:tc>
        <w:tc>
          <w:tcPr>
            <w:tcW w:w="2268" w:type="dxa"/>
          </w:tcPr>
          <w:p w:rsidR="00E36A0C" w:rsidRDefault="00E36A0C" w:rsidP="00E36A0C"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  <w:tc>
          <w:tcPr>
            <w:tcW w:w="3260" w:type="dxa"/>
            <w:vAlign w:val="center"/>
          </w:tcPr>
          <w:p w:rsidR="00E36A0C" w:rsidRDefault="00E36A0C" w:rsidP="005E6479">
            <w:pPr>
              <w:jc w:val="center"/>
            </w:pPr>
            <w:r>
              <w:t>S - Stagegever</w:t>
            </w:r>
          </w:p>
        </w:tc>
      </w:tr>
      <w:tr w:rsidR="00E36A0C" w:rsidTr="005E6479">
        <w:tc>
          <w:tcPr>
            <w:tcW w:w="4820" w:type="dxa"/>
          </w:tcPr>
          <w:p w:rsidR="00E36A0C" w:rsidRDefault="00E36A0C" w:rsidP="00E36A0C">
            <w:pPr>
              <w:pStyle w:val="Lijstalinea"/>
              <w:numPr>
                <w:ilvl w:val="0"/>
                <w:numId w:val="8"/>
              </w:numPr>
            </w:pPr>
            <w:r>
              <w:t>Andere: ……………………………………………………….</w:t>
            </w:r>
          </w:p>
        </w:tc>
        <w:tc>
          <w:tcPr>
            <w:tcW w:w="2268" w:type="dxa"/>
          </w:tcPr>
          <w:p w:rsidR="00E36A0C" w:rsidRDefault="00E36A0C" w:rsidP="00E36A0C"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  <w:tc>
          <w:tcPr>
            <w:tcW w:w="3260" w:type="dxa"/>
            <w:vAlign w:val="center"/>
          </w:tcPr>
          <w:p w:rsidR="00E36A0C" w:rsidRDefault="00E36A0C" w:rsidP="005E6479">
            <w:pPr>
              <w:jc w:val="center"/>
            </w:pPr>
            <w:r>
              <w:t>S - Stagegever</w:t>
            </w:r>
          </w:p>
        </w:tc>
      </w:tr>
      <w:tr w:rsidR="00E36A0C" w:rsidTr="005E6479">
        <w:tc>
          <w:tcPr>
            <w:tcW w:w="4820" w:type="dxa"/>
          </w:tcPr>
          <w:p w:rsidR="00E36A0C" w:rsidRDefault="00E36A0C" w:rsidP="00E36A0C">
            <w:pPr>
              <w:pStyle w:val="Lijstalinea"/>
              <w:numPr>
                <w:ilvl w:val="0"/>
                <w:numId w:val="8"/>
              </w:numPr>
            </w:pPr>
            <w:r>
              <w:t>Andere: ……………………………………………………….</w:t>
            </w:r>
          </w:p>
        </w:tc>
        <w:tc>
          <w:tcPr>
            <w:tcW w:w="2268" w:type="dxa"/>
          </w:tcPr>
          <w:p w:rsidR="00E36A0C" w:rsidRDefault="00E36A0C" w:rsidP="00E36A0C"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  <w:tc>
          <w:tcPr>
            <w:tcW w:w="3260" w:type="dxa"/>
            <w:vAlign w:val="center"/>
          </w:tcPr>
          <w:p w:rsidR="00E36A0C" w:rsidRDefault="00E36A0C" w:rsidP="005E6479">
            <w:pPr>
              <w:jc w:val="center"/>
            </w:pPr>
            <w:r>
              <w:t>S - Stagegever</w:t>
            </w:r>
          </w:p>
        </w:tc>
      </w:tr>
    </w:tbl>
    <w:p w:rsidR="00E36A0C" w:rsidRDefault="00E36A0C" w:rsidP="00E36A0C"/>
    <w:p w:rsidR="002D153F" w:rsidRDefault="005E6479" w:rsidP="002D153F">
      <w:pPr>
        <w:pStyle w:val="Lijstalinea"/>
        <w:numPr>
          <w:ilvl w:val="0"/>
          <w:numId w:val="2"/>
        </w:numPr>
        <w:ind w:hanging="76"/>
      </w:pPr>
      <w:r>
        <w:t>Medische m</w:t>
      </w:r>
      <w:r w:rsidR="002D153F">
        <w:t>aatregelen:</w:t>
      </w:r>
    </w:p>
    <w:tbl>
      <w:tblPr>
        <w:tblStyle w:val="Tabelraster"/>
        <w:tblW w:w="10348" w:type="dxa"/>
        <w:tblInd w:w="-459" w:type="dxa"/>
        <w:tblLook w:val="04A0" w:firstRow="1" w:lastRow="0" w:firstColumn="1" w:lastColumn="0" w:noHBand="0" w:noVBand="1"/>
      </w:tblPr>
      <w:tblGrid>
        <w:gridCol w:w="10348"/>
      </w:tblGrid>
      <w:tr w:rsidR="005E6479" w:rsidTr="005E6479">
        <w:trPr>
          <w:trHeight w:val="205"/>
        </w:trPr>
        <w:tc>
          <w:tcPr>
            <w:tcW w:w="10348" w:type="dxa"/>
            <w:tcBorders>
              <w:bottom w:val="single" w:sz="4" w:space="0" w:color="000000" w:themeColor="text1"/>
            </w:tcBorders>
            <w:shd w:val="clear" w:color="auto" w:fill="EEECE1" w:themeFill="background2"/>
          </w:tcPr>
          <w:p w:rsidR="005E6479" w:rsidRPr="00EA0A8E" w:rsidRDefault="005E6479" w:rsidP="007F1C28">
            <w:pPr>
              <w:jc w:val="center"/>
            </w:pPr>
            <w:r>
              <w:rPr>
                <w:rFonts w:cs="Arial"/>
                <w:b/>
                <w:sz w:val="24"/>
              </w:rPr>
              <w:t>Medische maatregelen</w:t>
            </w:r>
          </w:p>
        </w:tc>
      </w:tr>
      <w:tr w:rsidR="005E6479" w:rsidTr="005E6479">
        <w:trPr>
          <w:trHeight w:val="700"/>
        </w:trPr>
        <w:tc>
          <w:tcPr>
            <w:tcW w:w="10348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:rsidR="005E6479" w:rsidRDefault="005E6479" w:rsidP="005E6479">
            <w:pPr>
              <w:ind w:right="384"/>
            </w:pPr>
          </w:p>
          <w:p w:rsidR="005E6479" w:rsidRDefault="005E6479" w:rsidP="005E6479">
            <w:pPr>
              <w:ind w:right="384"/>
            </w:pPr>
            <w:r>
              <w:t xml:space="preserve">Inentingen/tests: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tetanus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tuberculosetest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hepatitis A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hepatitis B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andere: …………….</w:t>
            </w:r>
          </w:p>
        </w:tc>
      </w:tr>
      <w:tr w:rsidR="005E6479" w:rsidTr="005E6479">
        <w:trPr>
          <w:trHeight w:val="700"/>
        </w:trPr>
        <w:tc>
          <w:tcPr>
            <w:tcW w:w="10348" w:type="dxa"/>
            <w:tcBorders>
              <w:top w:val="single" w:sz="4" w:space="0" w:color="auto"/>
              <w:bottom w:val="single" w:sz="4" w:space="0" w:color="auto"/>
            </w:tcBorders>
          </w:tcPr>
          <w:p w:rsidR="005E6479" w:rsidRDefault="005E6479" w:rsidP="007F1C28">
            <w:pPr>
              <w:ind w:right="384"/>
            </w:pPr>
          </w:p>
          <w:p w:rsidR="005E6479" w:rsidRDefault="005E6479" w:rsidP="007F1C28">
            <w:pPr>
              <w:ind w:right="384"/>
            </w:pPr>
            <w:r>
              <w:t xml:space="preserve">Bijzondere maatregelen in geval van zwangerschap: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  <w:p w:rsidR="005E6479" w:rsidRDefault="005E6479" w:rsidP="007F1C28">
            <w:pPr>
              <w:ind w:right="384"/>
            </w:pPr>
            <w:r>
              <w:br/>
              <w:t>Welke: ……………………………………………………………………………………………………………………………………………………………..</w:t>
            </w:r>
            <w:r>
              <w:br/>
            </w:r>
          </w:p>
        </w:tc>
      </w:tr>
      <w:tr w:rsidR="005E6479" w:rsidTr="005E6479">
        <w:trPr>
          <w:trHeight w:val="700"/>
        </w:trPr>
        <w:tc>
          <w:tcPr>
            <w:tcW w:w="10348" w:type="dxa"/>
            <w:tcBorders>
              <w:top w:val="single" w:sz="4" w:space="0" w:color="auto"/>
            </w:tcBorders>
          </w:tcPr>
          <w:p w:rsidR="005E6479" w:rsidRDefault="005E6479" w:rsidP="005E6479">
            <w:pPr>
              <w:ind w:right="384"/>
              <w:jc w:val="center"/>
            </w:pPr>
          </w:p>
          <w:p w:rsidR="005E6479" w:rsidRDefault="005E6479" w:rsidP="005E6479">
            <w:pPr>
              <w:ind w:right="384"/>
              <w:jc w:val="center"/>
            </w:pPr>
            <w:r>
              <w:t>Passende gezondheidsbeoordeling:</w:t>
            </w:r>
          </w:p>
          <w:p w:rsidR="005E6479" w:rsidRDefault="005E6479" w:rsidP="005E6479">
            <w:pPr>
              <w:ind w:right="384"/>
            </w:pPr>
            <w:r w:rsidRPr="001D70A6">
              <w:rPr>
                <w:rFonts w:ascii="Wingdings" w:hAnsi="Wingdings"/>
              </w:rPr>
              <w:t></w:t>
            </w:r>
            <w:r>
              <w:t xml:space="preserve">  niet vereist              </w:t>
            </w:r>
          </w:p>
          <w:p w:rsidR="005E6479" w:rsidRDefault="005E6479" w:rsidP="005E6479">
            <w:pPr>
              <w:ind w:right="384"/>
            </w:pPr>
            <w:r w:rsidRPr="001D70A6">
              <w:rPr>
                <w:rFonts w:ascii="Wingdings" w:hAnsi="Wingdings"/>
              </w:rPr>
              <w:t></w:t>
            </w:r>
            <w:r>
              <w:t xml:space="preserve">  vereist omwille van: ……………………………………………………………………………………………………………………………………</w:t>
            </w:r>
          </w:p>
          <w:p w:rsidR="005E6479" w:rsidRDefault="005E6479" w:rsidP="005E6479">
            <w:pPr>
              <w:ind w:right="384"/>
            </w:pPr>
          </w:p>
          <w:p w:rsidR="005E6479" w:rsidRDefault="005E6479" w:rsidP="005E6479">
            <w:pPr>
              <w:ind w:right="384"/>
              <w:jc w:val="center"/>
            </w:pPr>
            <w:r>
              <w:t>Specifieke gezondheidsbeoordeling:</w:t>
            </w:r>
          </w:p>
          <w:p w:rsidR="005E6479" w:rsidRDefault="005E6479" w:rsidP="005E6479">
            <w:pPr>
              <w:ind w:right="384"/>
              <w:jc w:val="center"/>
            </w:pPr>
          </w:p>
          <w:p w:rsidR="005E6479" w:rsidRDefault="005E6479" w:rsidP="005E6479">
            <w:pPr>
              <w:ind w:right="384"/>
            </w:pPr>
            <w:r w:rsidRPr="001D70A6">
              <w:rPr>
                <w:rFonts w:ascii="Wingdings" w:hAnsi="Wingdings"/>
              </w:rPr>
              <w:t></w:t>
            </w:r>
            <w:r>
              <w:t xml:space="preserve">  niet vereist              </w:t>
            </w:r>
          </w:p>
          <w:p w:rsidR="005E6479" w:rsidRDefault="005E6479" w:rsidP="005E6479">
            <w:pPr>
              <w:ind w:right="384"/>
            </w:pPr>
            <w:r w:rsidRPr="001D70A6">
              <w:rPr>
                <w:rFonts w:ascii="Wingdings" w:hAnsi="Wingdings"/>
              </w:rPr>
              <w:t></w:t>
            </w:r>
            <w:r>
              <w:t xml:space="preserve">  vereist omwille van: ……………………………………………………………………………………………………………………………………</w:t>
            </w:r>
          </w:p>
          <w:p w:rsidR="005E6479" w:rsidRDefault="005E6479" w:rsidP="005E6479">
            <w:pPr>
              <w:ind w:right="384"/>
              <w:jc w:val="center"/>
            </w:pPr>
          </w:p>
        </w:tc>
      </w:tr>
    </w:tbl>
    <w:p w:rsidR="002D153F" w:rsidRDefault="005E6479" w:rsidP="005E6479">
      <w:pPr>
        <w:ind w:left="-567"/>
      </w:pPr>
      <w:r>
        <w:br/>
        <w:t>Naam en handtekening van de stagegever: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br/>
        <w:t>…………………………………………………………………..</w:t>
      </w:r>
      <w:r>
        <w:br/>
        <w:t>…………………………………………………………………..</w:t>
      </w:r>
      <w:r>
        <w:br/>
        <w:t>Datum: ………………………………………………………</w:t>
      </w:r>
    </w:p>
    <w:sectPr w:rsidR="002D153F" w:rsidSect="002629CA">
      <w:type w:val="continuous"/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10ED" w:rsidRDefault="004A10ED" w:rsidP="005E1245">
      <w:pPr>
        <w:spacing w:after="0" w:line="240" w:lineRule="auto"/>
      </w:pPr>
      <w:r>
        <w:separator/>
      </w:r>
    </w:p>
  </w:endnote>
  <w:endnote w:type="continuationSeparator" w:id="0">
    <w:p w:rsidR="004A10ED" w:rsidRDefault="004A10ED" w:rsidP="005E1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1245" w:rsidRDefault="00AD0889">
    <w:pPr>
      <w:pStyle w:val="Voetteks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-366395</wp:posOffset>
          </wp:positionH>
          <wp:positionV relativeFrom="paragraph">
            <wp:posOffset>-24130</wp:posOffset>
          </wp:positionV>
          <wp:extent cx="1000125" cy="495300"/>
          <wp:effectExtent l="19050" t="0" r="9525" b="0"/>
          <wp:wrapNone/>
          <wp:docPr id="1" name="Afbeelding 0" descr="AP_basi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_basi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00125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E1245">
      <w:tab/>
    </w:r>
    <w:r w:rsidR="005E1245">
      <w:tab/>
      <w:t>Academiejaar</w:t>
    </w:r>
    <w:r w:rsidR="00A21645">
      <w:t>:</w:t>
    </w:r>
    <w:r w:rsidR="003459C8">
      <w:t xml:space="preserve"> 2014 – 2015</w:t>
    </w:r>
  </w:p>
  <w:p w:rsidR="005E1245" w:rsidRDefault="005E1245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10ED" w:rsidRDefault="004A10ED" w:rsidP="005E1245">
      <w:pPr>
        <w:spacing w:after="0" w:line="240" w:lineRule="auto"/>
      </w:pPr>
      <w:r>
        <w:separator/>
      </w:r>
    </w:p>
  </w:footnote>
  <w:footnote w:type="continuationSeparator" w:id="0">
    <w:p w:rsidR="004A10ED" w:rsidRDefault="004A10ED" w:rsidP="005E12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C39B1"/>
    <w:multiLevelType w:val="hybridMultilevel"/>
    <w:tmpl w:val="7172AC7C"/>
    <w:lvl w:ilvl="0" w:tplc="7D0EE1F8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b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FF04CE"/>
    <w:multiLevelType w:val="hybridMultilevel"/>
    <w:tmpl w:val="7172AC7C"/>
    <w:lvl w:ilvl="0" w:tplc="7D0EE1F8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b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916965"/>
    <w:multiLevelType w:val="hybridMultilevel"/>
    <w:tmpl w:val="01E4CBD0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02E55B8"/>
    <w:multiLevelType w:val="hybridMultilevel"/>
    <w:tmpl w:val="5A7A5C4A"/>
    <w:lvl w:ilvl="0" w:tplc="71427D3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229" w:hanging="360"/>
      </w:pPr>
    </w:lvl>
    <w:lvl w:ilvl="2" w:tplc="0413001B">
      <w:start w:val="1"/>
      <w:numFmt w:val="lowerRoman"/>
      <w:lvlText w:val="%3."/>
      <w:lvlJc w:val="right"/>
      <w:pPr>
        <w:ind w:left="949" w:hanging="180"/>
      </w:pPr>
    </w:lvl>
    <w:lvl w:ilvl="3" w:tplc="0413000F" w:tentative="1">
      <w:start w:val="1"/>
      <w:numFmt w:val="decimal"/>
      <w:lvlText w:val="%4."/>
      <w:lvlJc w:val="left"/>
      <w:pPr>
        <w:ind w:left="1669" w:hanging="360"/>
      </w:pPr>
    </w:lvl>
    <w:lvl w:ilvl="4" w:tplc="04130019" w:tentative="1">
      <w:start w:val="1"/>
      <w:numFmt w:val="lowerLetter"/>
      <w:lvlText w:val="%5."/>
      <w:lvlJc w:val="left"/>
      <w:pPr>
        <w:ind w:left="2389" w:hanging="360"/>
      </w:pPr>
    </w:lvl>
    <w:lvl w:ilvl="5" w:tplc="0413001B" w:tentative="1">
      <w:start w:val="1"/>
      <w:numFmt w:val="lowerRoman"/>
      <w:lvlText w:val="%6."/>
      <w:lvlJc w:val="right"/>
      <w:pPr>
        <w:ind w:left="3109" w:hanging="180"/>
      </w:pPr>
    </w:lvl>
    <w:lvl w:ilvl="6" w:tplc="0413000F" w:tentative="1">
      <w:start w:val="1"/>
      <w:numFmt w:val="decimal"/>
      <w:lvlText w:val="%7."/>
      <w:lvlJc w:val="left"/>
      <w:pPr>
        <w:ind w:left="3829" w:hanging="360"/>
      </w:pPr>
    </w:lvl>
    <w:lvl w:ilvl="7" w:tplc="04130019" w:tentative="1">
      <w:start w:val="1"/>
      <w:numFmt w:val="lowerLetter"/>
      <w:lvlText w:val="%8."/>
      <w:lvlJc w:val="left"/>
      <w:pPr>
        <w:ind w:left="4549" w:hanging="360"/>
      </w:pPr>
    </w:lvl>
    <w:lvl w:ilvl="8" w:tplc="0413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>
    <w:nsid w:val="58A576F4"/>
    <w:multiLevelType w:val="hybridMultilevel"/>
    <w:tmpl w:val="D7D21B56"/>
    <w:lvl w:ilvl="0" w:tplc="CA60686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E14578"/>
    <w:multiLevelType w:val="hybridMultilevel"/>
    <w:tmpl w:val="7172AC7C"/>
    <w:lvl w:ilvl="0" w:tplc="7D0EE1F8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b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6B02A86"/>
    <w:multiLevelType w:val="hybridMultilevel"/>
    <w:tmpl w:val="99C0CFE4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0DC7137"/>
    <w:multiLevelType w:val="hybridMultilevel"/>
    <w:tmpl w:val="B11612B2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99E7526"/>
    <w:multiLevelType w:val="hybridMultilevel"/>
    <w:tmpl w:val="B11612B2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8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9CA"/>
    <w:rsid w:val="00060E21"/>
    <w:rsid w:val="001D70A6"/>
    <w:rsid w:val="002629CA"/>
    <w:rsid w:val="002B310C"/>
    <w:rsid w:val="002D153F"/>
    <w:rsid w:val="002F77BC"/>
    <w:rsid w:val="00301008"/>
    <w:rsid w:val="003459C8"/>
    <w:rsid w:val="003A1E36"/>
    <w:rsid w:val="003C0541"/>
    <w:rsid w:val="00422A68"/>
    <w:rsid w:val="004478D8"/>
    <w:rsid w:val="004A10ED"/>
    <w:rsid w:val="005A1918"/>
    <w:rsid w:val="005E1245"/>
    <w:rsid w:val="005E6479"/>
    <w:rsid w:val="0064027C"/>
    <w:rsid w:val="00662F0C"/>
    <w:rsid w:val="006771DC"/>
    <w:rsid w:val="00846D51"/>
    <w:rsid w:val="00853AB7"/>
    <w:rsid w:val="008D6CB8"/>
    <w:rsid w:val="00A21645"/>
    <w:rsid w:val="00A719B0"/>
    <w:rsid w:val="00AD0889"/>
    <w:rsid w:val="00B24886"/>
    <w:rsid w:val="00E36A0C"/>
    <w:rsid w:val="00E46215"/>
    <w:rsid w:val="00EA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2629C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jstalinea">
    <w:name w:val="List Paragraph"/>
    <w:basedOn w:val="Standaard"/>
    <w:uiPriority w:val="34"/>
    <w:qFormat/>
    <w:rsid w:val="00EA0A8E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5E12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E1245"/>
  </w:style>
  <w:style w:type="paragraph" w:styleId="Voettekst">
    <w:name w:val="footer"/>
    <w:basedOn w:val="Standaard"/>
    <w:link w:val="VoettekstChar"/>
    <w:uiPriority w:val="99"/>
    <w:unhideWhenUsed/>
    <w:rsid w:val="005E12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E1245"/>
  </w:style>
  <w:style w:type="paragraph" w:styleId="Ballontekst">
    <w:name w:val="Balloon Text"/>
    <w:basedOn w:val="Standaard"/>
    <w:link w:val="BallontekstChar"/>
    <w:uiPriority w:val="99"/>
    <w:semiHidden/>
    <w:unhideWhenUsed/>
    <w:rsid w:val="005E1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E12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2629C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jstalinea">
    <w:name w:val="List Paragraph"/>
    <w:basedOn w:val="Standaard"/>
    <w:uiPriority w:val="34"/>
    <w:qFormat/>
    <w:rsid w:val="00EA0A8E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5E12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E1245"/>
  </w:style>
  <w:style w:type="paragraph" w:styleId="Voettekst">
    <w:name w:val="footer"/>
    <w:basedOn w:val="Standaard"/>
    <w:link w:val="VoettekstChar"/>
    <w:uiPriority w:val="99"/>
    <w:unhideWhenUsed/>
    <w:rsid w:val="005E12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E1245"/>
  </w:style>
  <w:style w:type="paragraph" w:styleId="Ballontekst">
    <w:name w:val="Balloon Text"/>
    <w:basedOn w:val="Standaard"/>
    <w:link w:val="BallontekstChar"/>
    <w:uiPriority w:val="99"/>
    <w:semiHidden/>
    <w:unhideWhenUsed/>
    <w:rsid w:val="005E1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E12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579D1DD2.dotm</Template>
  <TotalTime>2</TotalTime>
  <Pages>5</Pages>
  <Words>1366</Words>
  <Characters>7515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Plantijn</Company>
  <LinksUpToDate>false</LinksUpToDate>
  <CharactersWithSpaces>8864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Plantijn</dc:creator>
  <cp:lastModifiedBy>Van den Broeck Jo</cp:lastModifiedBy>
  <cp:revision>4</cp:revision>
  <cp:lastPrinted>2013-09-20T07:31:00Z</cp:lastPrinted>
  <dcterms:created xsi:type="dcterms:W3CDTF">2013-09-25T09:41:00Z</dcterms:created>
  <dcterms:modified xsi:type="dcterms:W3CDTF">2015-01-06T14:16:00Z</dcterms:modified>
</cp:coreProperties>
</file>